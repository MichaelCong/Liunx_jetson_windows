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230AA" w14:textId="3EA8A39A" w:rsidR="009B072B" w:rsidRDefault="009B072B" w:rsidP="009B072B">
      <w:pPr>
        <w:wordWrap w:val="0"/>
        <w:ind w:firstLine="0"/>
        <w:rPr>
          <w:rFonts w:hint="eastAsia"/>
        </w:rPr>
      </w:pPr>
      <w:r>
        <w:rPr>
          <w:rFonts w:hint="eastAsia"/>
        </w:rPr>
        <w:t># @</w:t>
      </w:r>
      <w:r>
        <w:rPr>
          <w:rFonts w:hint="eastAsia"/>
        </w:rPr>
        <w:t>文件</w:t>
      </w:r>
      <w:r>
        <w:rPr>
          <w:rFonts w:hint="eastAsia"/>
        </w:rPr>
        <w:t>: TX2</w:t>
      </w:r>
      <w:r w:rsidR="00AB6D63">
        <w:rPr>
          <w:rFonts w:hint="eastAsia"/>
        </w:rPr>
        <w:t>系统环境镜像制作与烧写</w:t>
      </w:r>
    </w:p>
    <w:p w14:paraId="06E1D788" w14:textId="7C45F1D2" w:rsidR="009B072B" w:rsidRDefault="009B072B" w:rsidP="009B072B">
      <w:pPr>
        <w:wordWrap w:val="0"/>
        <w:ind w:firstLine="0"/>
        <w:rPr>
          <w:rFonts w:hint="eastAsia"/>
        </w:rPr>
      </w:pPr>
      <w:r>
        <w:rPr>
          <w:rFonts w:hint="eastAsia"/>
        </w:rPr>
        <w:t># @</w:t>
      </w:r>
      <w:r>
        <w:rPr>
          <w:rFonts w:hint="eastAsia"/>
        </w:rPr>
        <w:t>作者</w:t>
      </w:r>
      <w:r>
        <w:rPr>
          <w:rFonts w:hint="eastAsia"/>
        </w:rPr>
        <w:t>: Michael Cong</w:t>
      </w:r>
    </w:p>
    <w:p w14:paraId="211633DB" w14:textId="177BB548" w:rsidR="009B072B" w:rsidRDefault="009B072B" w:rsidP="009B072B">
      <w:pPr>
        <w:wordWrap w:val="0"/>
        <w:ind w:firstLine="0"/>
        <w:rPr>
          <w:rFonts w:hint="eastAsia"/>
        </w:rPr>
      </w:pPr>
      <w:r>
        <w:rPr>
          <w:rFonts w:hint="eastAsia"/>
        </w:rPr>
        <w:t># @</w:t>
      </w:r>
      <w:r>
        <w:rPr>
          <w:rFonts w:hint="eastAsia"/>
        </w:rPr>
        <w:t>日期</w:t>
      </w:r>
      <w:r>
        <w:rPr>
          <w:rFonts w:hint="eastAsia"/>
        </w:rPr>
        <w:t>: 2020/0</w:t>
      </w:r>
      <w:r w:rsidR="00AB6D63">
        <w:t>9</w:t>
      </w:r>
      <w:r>
        <w:rPr>
          <w:rFonts w:hint="eastAsia"/>
        </w:rPr>
        <w:t>/</w:t>
      </w:r>
      <w:r w:rsidR="00AB6D63">
        <w:t>14</w:t>
      </w:r>
    </w:p>
    <w:p w14:paraId="16266B60" w14:textId="403130B0" w:rsidR="009B072B" w:rsidRDefault="009B072B" w:rsidP="009B072B">
      <w:pPr>
        <w:wordWrap w:val="0"/>
        <w:ind w:firstLine="0"/>
      </w:pPr>
      <w:r>
        <w:rPr>
          <w:rFonts w:hint="eastAsia"/>
        </w:rPr>
        <w:t># @</w:t>
      </w:r>
      <w:r>
        <w:rPr>
          <w:rFonts w:hint="eastAsia"/>
        </w:rPr>
        <w:t>邮箱</w:t>
      </w:r>
      <w:r>
        <w:rPr>
          <w:rFonts w:hint="eastAsia"/>
        </w:rPr>
        <w:t xml:space="preserve">: </w:t>
      </w:r>
      <w:hyperlink r:id="rId8" w:history="1">
        <w:r w:rsidR="001C55A1" w:rsidRPr="008A40B5">
          <w:rPr>
            <w:rStyle w:val="a8"/>
            <w:rFonts w:hint="eastAsia"/>
          </w:rPr>
          <w:t>rencong_jx@163.com</w:t>
        </w:r>
      </w:hyperlink>
    </w:p>
    <w:p w14:paraId="0ED3728F" w14:textId="77777777" w:rsidR="001C55A1" w:rsidRPr="001C55A1" w:rsidRDefault="001C55A1" w:rsidP="009B072B">
      <w:pPr>
        <w:wordWrap w:val="0"/>
        <w:ind w:firstLine="0"/>
        <w:rPr>
          <w:rFonts w:hint="eastAsia"/>
        </w:rPr>
      </w:pPr>
    </w:p>
    <w:p w14:paraId="0C8DB407" w14:textId="6EED06AF" w:rsidR="00B96918" w:rsidRPr="00B96918" w:rsidRDefault="00B96918" w:rsidP="0087374F">
      <w:pPr>
        <w:wordWrap w:val="0"/>
        <w:rPr>
          <w:rFonts w:hint="eastAsia"/>
        </w:rPr>
      </w:pPr>
      <w:r w:rsidRPr="00B96918">
        <w:rPr>
          <w:rFonts w:hint="eastAsia"/>
        </w:rPr>
        <w:t>传统</w:t>
      </w:r>
      <w:r w:rsidRPr="00B96918">
        <w:rPr>
          <w:rFonts w:hint="eastAsia"/>
        </w:rPr>
        <w:t>TX2</w:t>
      </w:r>
      <w:r w:rsidRPr="00B96918">
        <w:rPr>
          <w:rFonts w:hint="eastAsia"/>
        </w:rPr>
        <w:t>采用</w:t>
      </w:r>
      <w:proofErr w:type="spellStart"/>
      <w:r w:rsidRPr="00B96918">
        <w:rPr>
          <w:rFonts w:hint="eastAsia"/>
        </w:rPr>
        <w:t>JetPack</w:t>
      </w:r>
      <w:proofErr w:type="spellEnd"/>
      <w:r w:rsidRPr="00B96918">
        <w:rPr>
          <w:rFonts w:hint="eastAsia"/>
        </w:rPr>
        <w:t>刷机的方法来部署板子的环境，对于单个板子而言没有问题，但对于大批量的</w:t>
      </w:r>
      <w:r w:rsidRPr="00B96918">
        <w:rPr>
          <w:rFonts w:hint="eastAsia"/>
        </w:rPr>
        <w:t>TX2</w:t>
      </w:r>
      <w:r w:rsidRPr="00B96918">
        <w:rPr>
          <w:rFonts w:hint="eastAsia"/>
        </w:rPr>
        <w:t>板子，如果都采用同样的方法、重复的操作来部署系统环境，无疑是一件很费时间的事情。如果有了母板，即配置好环境的板子，可以通过制作镜像的方法来快速复制板子的环境，达到快速部署的目的。</w:t>
      </w:r>
    </w:p>
    <w:p w14:paraId="0C308A81" w14:textId="6C611313" w:rsidR="009A01CD" w:rsidRDefault="009A01CD" w:rsidP="0087374F">
      <w:pPr>
        <w:pStyle w:val="1"/>
        <w:wordWrap w:val="0"/>
      </w:pPr>
      <w:r>
        <w:rPr>
          <w:rFonts w:hint="eastAsia"/>
        </w:rPr>
        <w:t>一、</w:t>
      </w:r>
      <w:r>
        <w:rPr>
          <w:rFonts w:hint="eastAsia"/>
        </w:rPr>
        <w:t>准备工作</w:t>
      </w:r>
    </w:p>
    <w:p w14:paraId="3D3E2612" w14:textId="2A9053DC" w:rsidR="009A01CD" w:rsidRDefault="009A01CD" w:rsidP="0087374F">
      <w:pPr>
        <w:wordWrap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、带有</w:t>
      </w:r>
      <w:r>
        <w:rPr>
          <w:rFonts w:hint="eastAsia"/>
        </w:rPr>
        <w:t>Ubuntu</w:t>
      </w:r>
      <w:r>
        <w:rPr>
          <w:rFonts w:hint="eastAsia"/>
        </w:rPr>
        <w:t>系统的宿主机，可在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VMvare</w:t>
      </w:r>
      <w:proofErr w:type="spellEnd"/>
      <w:r>
        <w:rPr>
          <w:rFonts w:hint="eastAsia"/>
        </w:rPr>
        <w:t>虚拟机来实现（注意虚拟机要有足够的硬盘空间，最好大于</w:t>
      </w:r>
      <w:r>
        <w:rPr>
          <w:rFonts w:hint="eastAsia"/>
        </w:rPr>
        <w:t>100G</w:t>
      </w:r>
      <w:r>
        <w:rPr>
          <w:rFonts w:hint="eastAsia"/>
        </w:rPr>
        <w:t>）</w:t>
      </w:r>
      <w:r w:rsidR="00617444">
        <w:rPr>
          <w:rFonts w:hint="eastAsia"/>
        </w:rPr>
        <w:t>，这里建议使用双系统。</w:t>
      </w:r>
    </w:p>
    <w:p w14:paraId="0D21726B" w14:textId="754BC5EA" w:rsidR="009A01CD" w:rsidRDefault="009A01CD" w:rsidP="0087374F">
      <w:pPr>
        <w:wordWrap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USB-Micro USB</w:t>
      </w:r>
      <w:r w:rsidR="0032519A">
        <w:rPr>
          <w:rFonts w:hint="eastAsia"/>
        </w:rPr>
        <w:t>数据</w:t>
      </w:r>
      <w:r>
        <w:rPr>
          <w:rFonts w:hint="eastAsia"/>
        </w:rPr>
        <w:t>线一根</w:t>
      </w:r>
      <w:r w:rsidR="0032519A">
        <w:rPr>
          <w:rFonts w:hint="eastAsia"/>
        </w:rPr>
        <w:t>。注意：有些线仅支持充电不支持数据传输。</w:t>
      </w:r>
    </w:p>
    <w:p w14:paraId="47ADECB1" w14:textId="6B16ED38" w:rsidR="009A01CD" w:rsidRDefault="009A01CD" w:rsidP="0087374F">
      <w:pPr>
        <w:wordWrap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、原</w:t>
      </w:r>
      <w:r>
        <w:rPr>
          <w:rFonts w:hint="eastAsia"/>
        </w:rPr>
        <w:t>TX2</w:t>
      </w:r>
      <w:r w:rsidR="008B5354">
        <w:rPr>
          <w:rFonts w:hint="eastAsia"/>
        </w:rPr>
        <w:t>开发板</w:t>
      </w:r>
      <w:r>
        <w:rPr>
          <w:rFonts w:hint="eastAsia"/>
        </w:rPr>
        <w:t>及待部署环境的新</w:t>
      </w:r>
      <w:r>
        <w:rPr>
          <w:rFonts w:hint="eastAsia"/>
        </w:rPr>
        <w:t>TX2</w:t>
      </w:r>
      <w:r w:rsidR="008B5354">
        <w:rPr>
          <w:rFonts w:hint="eastAsia"/>
        </w:rPr>
        <w:t>开发板。</w:t>
      </w:r>
    </w:p>
    <w:p w14:paraId="4248287E" w14:textId="16A5F5D6" w:rsidR="00B64A47" w:rsidRDefault="009A01CD" w:rsidP="00B64A47">
      <w:pPr>
        <w:wordWrap w:val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64A47">
        <w:rPr>
          <w:rFonts w:hint="eastAsia"/>
        </w:rPr>
        <w:t>在</w:t>
      </w:r>
      <w:r w:rsidR="00B64A47">
        <w:rPr>
          <w:rFonts w:hint="eastAsia"/>
        </w:rPr>
        <w:t>NVIDIA</w:t>
      </w:r>
      <w:proofErr w:type="gramStart"/>
      <w:r w:rsidR="00B64A47">
        <w:rPr>
          <w:rFonts w:hint="eastAsia"/>
        </w:rPr>
        <w:t>官网下载</w:t>
      </w:r>
      <w:proofErr w:type="gramEnd"/>
      <w:r w:rsidR="00B64A47">
        <w:rPr>
          <w:rFonts w:hint="eastAsia"/>
        </w:rPr>
        <w:t>TX2</w:t>
      </w:r>
      <w:r w:rsidR="00B64A47">
        <w:rPr>
          <w:rFonts w:hint="eastAsia"/>
        </w:rPr>
        <w:t>驱动包以及示例系统</w:t>
      </w:r>
    </w:p>
    <w:p w14:paraId="654654D8" w14:textId="77777777" w:rsidR="00B64A47" w:rsidRDefault="00B64A47" w:rsidP="00B64A47">
      <w:pPr>
        <w:wordWrap w:val="0"/>
      </w:pPr>
      <w:r>
        <w:t>Tegra186_Linux_R28.1.0_aarch64.tbz2</w:t>
      </w:r>
    </w:p>
    <w:p w14:paraId="61FF21FC" w14:textId="77777777" w:rsidR="00B64A47" w:rsidRDefault="00B64A47" w:rsidP="00B64A47">
      <w:pPr>
        <w:wordWrap w:val="0"/>
      </w:pPr>
      <w:r>
        <w:t>Tegra_Linux_Sample-Root-Filesystem_R28.1.0_aarch64.tbz</w:t>
      </w:r>
    </w:p>
    <w:p w14:paraId="363EC584" w14:textId="13C79CC9" w:rsidR="002A607D" w:rsidRDefault="009A01CD" w:rsidP="00B64A47">
      <w:pPr>
        <w:wordWrap w:val="0"/>
      </w:pPr>
      <w:r>
        <w:rPr>
          <w:rFonts w:hint="eastAsia"/>
        </w:rPr>
        <w:t>(</w:t>
      </w:r>
      <w:r>
        <w:rPr>
          <w:rFonts w:hint="eastAsia"/>
        </w:rPr>
        <w:t>本文使用</w:t>
      </w:r>
      <w:r>
        <w:rPr>
          <w:rFonts w:hint="eastAsia"/>
        </w:rPr>
        <w:t>L4T R</w:t>
      </w:r>
      <w:r w:rsidR="00E7114F">
        <w:t>32</w:t>
      </w:r>
      <w:r>
        <w:rPr>
          <w:rFonts w:hint="eastAsia"/>
        </w:rPr>
        <w:t>.</w:t>
      </w:r>
      <w:r w:rsidR="006279E1">
        <w:t>3.1</w:t>
      </w:r>
      <w:r>
        <w:rPr>
          <w:rFonts w:hint="eastAsia"/>
        </w:rPr>
        <w:t>版本的系统</w:t>
      </w:r>
      <w:r>
        <w:rPr>
          <w:rFonts w:hint="eastAsia"/>
        </w:rPr>
        <w:t>)</w:t>
      </w:r>
      <w:r w:rsidR="00E7114F">
        <w:rPr>
          <w:rFonts w:hint="eastAsia"/>
        </w:rPr>
        <w:t>下载链接：</w:t>
      </w:r>
      <w:hyperlink r:id="rId9" w:history="1">
        <w:r w:rsidR="001502C0" w:rsidRPr="008A40B5">
          <w:rPr>
            <w:rStyle w:val="a8"/>
          </w:rPr>
          <w:t>https://developer.nvidia.com/embedded/downloads</w:t>
        </w:r>
      </w:hyperlink>
    </w:p>
    <w:p w14:paraId="6FCDE615" w14:textId="28D5A996" w:rsidR="001502C0" w:rsidRDefault="001502C0" w:rsidP="00B64A47">
      <w:pPr>
        <w:wordWrap w:val="0"/>
        <w:ind w:firstLine="0"/>
      </w:pPr>
      <w:r>
        <w:rPr>
          <w:noProof/>
          <w:snapToGrid/>
        </w:rPr>
        <w:drawing>
          <wp:inline distT="0" distB="0" distL="0" distR="0" wp14:anchorId="65807367" wp14:editId="36A0C984">
            <wp:extent cx="6242685" cy="1407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A47" w:rsidRPr="00B64A47">
        <w:rPr>
          <w:noProof/>
          <w:snapToGrid/>
        </w:rPr>
        <w:t xml:space="preserve"> </w:t>
      </w:r>
      <w:r w:rsidR="00B64A47">
        <w:rPr>
          <w:noProof/>
          <w:snapToGrid/>
        </w:rPr>
        <w:drawing>
          <wp:inline distT="0" distB="0" distL="0" distR="0" wp14:anchorId="12506391" wp14:editId="5C5C815F">
            <wp:extent cx="6242685" cy="1161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F302" w14:textId="6DD990BE" w:rsidR="001502C0" w:rsidRDefault="001502C0" w:rsidP="0087374F">
      <w:pPr>
        <w:wordWrap w:val="0"/>
      </w:pPr>
      <w:r>
        <w:rPr>
          <w:rFonts w:hint="eastAsia"/>
        </w:rPr>
        <w:t>注意：下载与自己</w:t>
      </w:r>
      <w:r>
        <w:rPr>
          <w:rFonts w:hint="eastAsia"/>
        </w:rPr>
        <w:t>T</w:t>
      </w:r>
      <w:r>
        <w:t>X2</w:t>
      </w:r>
      <w:r>
        <w:rPr>
          <w:rFonts w:hint="eastAsia"/>
        </w:rPr>
        <w:t>环境版本一致的安装包，那么如何查看自己的版本，打开</w:t>
      </w:r>
      <w:r>
        <w:rPr>
          <w:rFonts w:hint="eastAsia"/>
        </w:rPr>
        <w:t>T</w:t>
      </w:r>
      <w:r>
        <w:t>X2</w:t>
      </w:r>
      <w:r>
        <w:rPr>
          <w:rFonts w:hint="eastAsia"/>
        </w:rPr>
        <w:t>的命令窗口，输入</w:t>
      </w:r>
      <w:r>
        <w:rPr>
          <w:rFonts w:hint="eastAsia"/>
        </w:rPr>
        <w:t>&lt;</w:t>
      </w:r>
      <w:r w:rsidRPr="001502C0">
        <w:t>head -n 1 /</w:t>
      </w:r>
      <w:proofErr w:type="spellStart"/>
      <w:r w:rsidRPr="001502C0">
        <w:t>etc</w:t>
      </w:r>
      <w:proofErr w:type="spellEnd"/>
      <w:r w:rsidRPr="001502C0">
        <w:t>/</w:t>
      </w:r>
      <w:proofErr w:type="spellStart"/>
      <w:r w:rsidRPr="001502C0">
        <w:t>nv_tegra_release</w:t>
      </w:r>
      <w:proofErr w:type="spellEnd"/>
      <w:r>
        <w:t>&gt;</w:t>
      </w:r>
    </w:p>
    <w:p w14:paraId="65A8F8D9" w14:textId="5D06B9D5" w:rsidR="001502C0" w:rsidRPr="001502C0" w:rsidRDefault="001502C0" w:rsidP="0087374F">
      <w:pPr>
        <w:wordWrap w:val="0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6614048F" wp14:editId="4466F173">
            <wp:extent cx="6242685" cy="941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74E" w14:textId="3B33BF8E" w:rsidR="00330B47" w:rsidRDefault="00330B47" w:rsidP="00ED75CF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宿主机环境部署</w:t>
      </w:r>
    </w:p>
    <w:p w14:paraId="49B86B2E" w14:textId="4A4D4C02" w:rsidR="00330B47" w:rsidRDefault="00330B47" w:rsidP="00097D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、将上述文件拷贝</w:t>
      </w:r>
      <w:proofErr w:type="gramStart"/>
      <w:r>
        <w:rPr>
          <w:rFonts w:hint="eastAsia"/>
        </w:rPr>
        <w:t>到宿机</w:t>
      </w:r>
      <w:proofErr w:type="gramEnd"/>
      <w:r>
        <w:rPr>
          <w:rFonts w:hint="eastAsia"/>
        </w:rPr>
        <w:t>home</w:t>
      </w:r>
      <w:r>
        <w:rPr>
          <w:rFonts w:hint="eastAsia"/>
        </w:rPr>
        <w:t>文件夹下</w:t>
      </w:r>
      <w:r w:rsidR="00CA67C8">
        <w:rPr>
          <w:rFonts w:hint="eastAsia"/>
        </w:rPr>
        <w:t>。</w:t>
      </w:r>
    </w:p>
    <w:p w14:paraId="4C5D0027" w14:textId="33080FB7" w:rsidR="00330B47" w:rsidRDefault="00330B47" w:rsidP="00330B47">
      <w:pPr>
        <w:wordWrap w:val="0"/>
      </w:pPr>
      <w:r>
        <w:rPr>
          <w:rFonts w:hint="eastAsia"/>
        </w:rPr>
        <w:t>2</w:t>
      </w:r>
      <w:r>
        <w:rPr>
          <w:rFonts w:hint="eastAsia"/>
        </w:rPr>
        <w:t>、执行命令解压文件生成文件夹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Linux_for_Tegra</w:t>
      </w:r>
      <w:proofErr w:type="spellEnd"/>
      <w:r w:rsidR="00CA67C8">
        <w:rPr>
          <w:rFonts w:hint="eastAsia"/>
        </w:rPr>
        <w:t>。</w:t>
      </w:r>
    </w:p>
    <w:p w14:paraId="598C3711" w14:textId="1BE1A934" w:rsidR="00097D95" w:rsidRDefault="00263E00" w:rsidP="00330B47">
      <w:pPr>
        <w:wordWrap w:val="0"/>
      </w:pPr>
      <w:r>
        <w:t>&lt;</w:t>
      </w:r>
      <w:proofErr w:type="spellStart"/>
      <w:r w:rsidR="00097D95" w:rsidRPr="00097D95">
        <w:t>sudo</w:t>
      </w:r>
      <w:proofErr w:type="spellEnd"/>
      <w:r w:rsidR="00097D95" w:rsidRPr="00097D95">
        <w:t xml:space="preserve"> tar -</w:t>
      </w:r>
      <w:proofErr w:type="spellStart"/>
      <w:r w:rsidR="00097D95" w:rsidRPr="00097D95">
        <w:t>vxjf</w:t>
      </w:r>
      <w:proofErr w:type="spellEnd"/>
      <w:r w:rsidR="00097D95" w:rsidRPr="00097D95">
        <w:t xml:space="preserve"> </w:t>
      </w:r>
      <w:r w:rsidRPr="00263E00">
        <w:t>Tegra186_Linux_R32.3.1_aarch64.tbz2</w:t>
      </w:r>
      <w:r>
        <w:t>&gt;</w:t>
      </w:r>
    </w:p>
    <w:p w14:paraId="1CBA50EE" w14:textId="31022FDB" w:rsidR="002D1516" w:rsidRDefault="002D1516" w:rsidP="002D1516">
      <w:pPr>
        <w:wordWrap w:val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进入文件夹</w:t>
      </w:r>
      <w:r w:rsidR="007C1B47">
        <w:rPr>
          <w:rFonts w:hint="eastAsia"/>
        </w:rPr>
        <w:t>，</w:t>
      </w:r>
      <w:r w:rsidR="00E153AB">
        <w:rPr>
          <w:rFonts w:hint="eastAsia"/>
        </w:rPr>
        <w:t>把</w:t>
      </w:r>
      <w:r w:rsidR="00E153AB" w:rsidRPr="00E153AB">
        <w:t>Tegra_Linux_Sample-Root-Filesystem_R32.3.1_aarch64.tbz2</w:t>
      </w:r>
      <w:r w:rsidR="00E153AB">
        <w:rPr>
          <w:rFonts w:hint="eastAsia"/>
        </w:rPr>
        <w:t>文件放到该目录下</w:t>
      </w:r>
      <w:r>
        <w:rPr>
          <w:rFonts w:hint="eastAsia"/>
        </w:rPr>
        <w:t>，</w:t>
      </w:r>
      <w:r>
        <w:rPr>
          <w:rFonts w:hint="eastAsia"/>
        </w:rPr>
        <w:t>解压文件</w:t>
      </w:r>
      <w:r>
        <w:rPr>
          <w:rFonts w:hint="eastAsia"/>
        </w:rPr>
        <w:t>，</w:t>
      </w:r>
      <w:r>
        <w:rPr>
          <w:rFonts w:hint="eastAsia"/>
        </w:rPr>
        <w:t>运行命令</w:t>
      </w:r>
    </w:p>
    <w:p w14:paraId="32BF8338" w14:textId="77777777" w:rsidR="002D1516" w:rsidRDefault="002D1516" w:rsidP="002D1516">
      <w:pPr>
        <w:wordWrap w:val="0"/>
      </w:pPr>
      <w:r>
        <w:t xml:space="preserve">cd </w:t>
      </w:r>
      <w:proofErr w:type="spellStart"/>
      <w:r>
        <w:t>Linux_for_Tegra</w:t>
      </w:r>
      <w:proofErr w:type="spellEnd"/>
      <w:r>
        <w:t>/</w:t>
      </w:r>
      <w:proofErr w:type="spellStart"/>
      <w:r>
        <w:t>rootfs</w:t>
      </w:r>
      <w:proofErr w:type="spellEnd"/>
    </w:p>
    <w:p w14:paraId="020ECFB0" w14:textId="77777777" w:rsidR="007C1B47" w:rsidRDefault="002D1516" w:rsidP="002D1516">
      <w:pPr>
        <w:wordWrap w:val="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jxpf</w:t>
      </w:r>
      <w:proofErr w:type="spellEnd"/>
      <w:r>
        <w:t xml:space="preserve"> </w:t>
      </w:r>
      <w:r w:rsidR="007C1B47" w:rsidRPr="007C1B47">
        <w:t>Tegra_Linux_Sample-Root-Filesystem_R32.3.1_aarch64.tbz2</w:t>
      </w:r>
      <w:r w:rsidR="007C1B47" w:rsidRPr="007C1B47">
        <w:t xml:space="preserve"> </w:t>
      </w:r>
    </w:p>
    <w:p w14:paraId="0E798743" w14:textId="6D55724C" w:rsidR="002D1516" w:rsidRDefault="002D1516" w:rsidP="002D1516">
      <w:pPr>
        <w:wordWrap w:val="0"/>
      </w:pPr>
      <w:r>
        <w:t>cd</w:t>
      </w:r>
      <w:proofErr w:type="gramStart"/>
      <w:r>
        <w:t xml:space="preserve"> ..</w:t>
      </w:r>
      <w:proofErr w:type="gramEnd"/>
    </w:p>
    <w:p w14:paraId="3B25005D" w14:textId="6746DAF2" w:rsidR="002D1516" w:rsidRDefault="002D1516" w:rsidP="002D1516">
      <w:pPr>
        <w:wordWrap w:val="0"/>
      </w:pPr>
      <w:proofErr w:type="spellStart"/>
      <w:r>
        <w:t>sudo</w:t>
      </w:r>
      <w:proofErr w:type="spellEnd"/>
      <w:r>
        <w:t xml:space="preserve"> ./apply_binaries.sh</w:t>
      </w:r>
    </w:p>
    <w:p w14:paraId="350F94EB" w14:textId="0B4AA364" w:rsidR="0079635D" w:rsidRDefault="0079635D" w:rsidP="0079635D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镜像备份工作</w:t>
      </w:r>
    </w:p>
    <w:p w14:paraId="496AFCD5" w14:textId="10A6FA83" w:rsidR="007A2531" w:rsidRPr="007A2531" w:rsidRDefault="007A2531" w:rsidP="007A2531">
      <w:pPr>
        <w:rPr>
          <w:rFonts w:hint="eastAsia"/>
        </w:rPr>
      </w:pPr>
      <w:r w:rsidRPr="007A2531">
        <w:rPr>
          <w:rFonts w:hint="eastAsia"/>
        </w:rPr>
        <w:t>已经有一块完全部署好</w:t>
      </w:r>
      <w:r w:rsidR="00814969">
        <w:rPr>
          <w:rFonts w:hint="eastAsia"/>
        </w:rPr>
        <w:t>深度学习</w:t>
      </w:r>
      <w:r w:rsidRPr="007A2531">
        <w:rPr>
          <w:rFonts w:hint="eastAsia"/>
        </w:rPr>
        <w:t>环境的</w:t>
      </w:r>
      <w:r w:rsidRPr="007A2531">
        <w:rPr>
          <w:rFonts w:hint="eastAsia"/>
        </w:rPr>
        <w:t>TX2</w:t>
      </w:r>
      <w:r w:rsidRPr="007A2531">
        <w:rPr>
          <w:rFonts w:hint="eastAsia"/>
        </w:rPr>
        <w:t>时，可以使用命令备份该</w:t>
      </w:r>
      <w:r w:rsidRPr="007A2531">
        <w:rPr>
          <w:rFonts w:hint="eastAsia"/>
        </w:rPr>
        <w:t>TX2</w:t>
      </w:r>
      <w:r w:rsidRPr="007A2531">
        <w:rPr>
          <w:rFonts w:hint="eastAsia"/>
        </w:rPr>
        <w:t>的系统镜像，用于后期快速给新开发板刷写系统</w:t>
      </w:r>
      <w:r>
        <w:rPr>
          <w:rFonts w:hint="eastAsia"/>
        </w:rPr>
        <w:t>。</w:t>
      </w:r>
    </w:p>
    <w:p w14:paraId="31EC9D2C" w14:textId="0B47A069" w:rsidR="0079635D" w:rsidRDefault="0079635D" w:rsidP="0079635D">
      <w:pPr>
        <w:wordWrap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USB-Micro USB</w:t>
      </w:r>
      <w:r w:rsidR="00A93D46">
        <w:rPr>
          <w:rFonts w:hint="eastAsia"/>
        </w:rPr>
        <w:t>数据</w:t>
      </w:r>
      <w:r>
        <w:rPr>
          <w:rFonts w:hint="eastAsia"/>
        </w:rPr>
        <w:t>线连接宿主机</w:t>
      </w:r>
      <w:r w:rsidR="002436DA">
        <w:rPr>
          <w:rFonts w:hint="eastAsia"/>
        </w:rPr>
        <w:t>和</w:t>
      </w:r>
      <w:r>
        <w:rPr>
          <w:rFonts w:hint="eastAsia"/>
        </w:rPr>
        <w:t>TX2</w:t>
      </w:r>
      <w:r w:rsidR="002436DA">
        <w:rPr>
          <w:rFonts w:hint="eastAsia"/>
        </w:rPr>
        <w:t>。</w:t>
      </w:r>
    </w:p>
    <w:p w14:paraId="2EA6D7A8" w14:textId="5258B407" w:rsidR="0079635D" w:rsidRDefault="0079635D" w:rsidP="0079635D">
      <w:pPr>
        <w:wordWrap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TX2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模式：按机器上的</w:t>
      </w:r>
      <w:r>
        <w:rPr>
          <w:rFonts w:hint="eastAsia"/>
        </w:rPr>
        <w:t>POWER</w:t>
      </w:r>
      <w:r>
        <w:rPr>
          <w:rFonts w:hint="eastAsia"/>
        </w:rPr>
        <w:t>键后</w:t>
      </w:r>
      <w:r w:rsidR="002045E3">
        <w:rPr>
          <w:rFonts w:hint="eastAsia"/>
        </w:rPr>
        <w:t>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键并点按</w:t>
      </w:r>
      <w:r>
        <w:rPr>
          <w:rFonts w:hint="eastAsia"/>
        </w:rPr>
        <w:t>RESET</w:t>
      </w:r>
      <w:r>
        <w:rPr>
          <w:rFonts w:hint="eastAsia"/>
        </w:rPr>
        <w:t>键即可进入</w:t>
      </w:r>
      <w:r>
        <w:rPr>
          <w:rFonts w:hint="eastAsia"/>
        </w:rPr>
        <w:t xml:space="preserve">recovery </w:t>
      </w:r>
      <w:r>
        <w:rPr>
          <w:rFonts w:hint="eastAsia"/>
        </w:rPr>
        <w:t>模式</w:t>
      </w:r>
      <w:r w:rsidR="007855D2">
        <w:rPr>
          <w:rFonts w:hint="eastAsia"/>
        </w:rPr>
        <w:t>，最后依次松开</w:t>
      </w:r>
      <w:r w:rsidR="007855D2">
        <w:rPr>
          <w:rFonts w:hint="eastAsia"/>
        </w:rPr>
        <w:t>POWER</w:t>
      </w:r>
      <w:r w:rsidR="007855D2">
        <w:rPr>
          <w:rFonts w:hint="eastAsia"/>
        </w:rPr>
        <w:t>和</w:t>
      </w:r>
      <w:r w:rsidR="007855D2">
        <w:rPr>
          <w:rFonts w:hint="eastAsia"/>
        </w:rPr>
        <w:t>RECOVERY</w:t>
      </w:r>
      <w:r w:rsidR="007855D2">
        <w:rPr>
          <w:rFonts w:hint="eastAsia"/>
        </w:rPr>
        <w:t>键；</w:t>
      </w:r>
      <w:r>
        <w:rPr>
          <w:rFonts w:hint="eastAsia"/>
        </w:rPr>
        <w:t>可在</w:t>
      </w:r>
      <w:r w:rsidR="00287425">
        <w:rPr>
          <w:rFonts w:hint="eastAsia"/>
        </w:rPr>
        <w:t>Ubuntu</w:t>
      </w:r>
      <w:r>
        <w:rPr>
          <w:rFonts w:hint="eastAsia"/>
        </w:rPr>
        <w:t>主机上输入</w:t>
      </w:r>
      <w:proofErr w:type="spellStart"/>
      <w:r>
        <w:rPr>
          <w:rFonts w:hint="eastAsia"/>
        </w:rPr>
        <w:t>lsusb</w:t>
      </w:r>
      <w:proofErr w:type="spellEnd"/>
      <w:r>
        <w:rPr>
          <w:rFonts w:hint="eastAsia"/>
        </w:rPr>
        <w:t>，当输出包含如下内容表示成功进入</w:t>
      </w:r>
      <w:r>
        <w:rPr>
          <w:rFonts w:hint="eastAsia"/>
        </w:rPr>
        <w:t>recovery</w:t>
      </w:r>
      <w:r>
        <w:rPr>
          <w:rFonts w:hint="eastAsia"/>
        </w:rPr>
        <w:t>模式</w:t>
      </w:r>
      <w:r w:rsidR="00434D3D">
        <w:rPr>
          <w:rFonts w:hint="eastAsia"/>
        </w:rPr>
        <w:t>。</w:t>
      </w:r>
    </w:p>
    <w:p w14:paraId="2B546A71" w14:textId="0B207280" w:rsidR="00EA2913" w:rsidRPr="006F0BFD" w:rsidRDefault="0079635D" w:rsidP="006F0BFD">
      <w:pPr>
        <w:wordWrap w:val="0"/>
        <w:rPr>
          <w:rFonts w:hint="eastAsia"/>
          <w:b/>
          <w:bCs/>
        </w:rPr>
      </w:pPr>
      <w:r>
        <w:t xml:space="preserve">Bus 001 Device 004: ID 0955:7c18 </w:t>
      </w:r>
      <w:r w:rsidRPr="00434D3D">
        <w:rPr>
          <w:b/>
          <w:bCs/>
          <w:color w:val="FF0000"/>
        </w:rPr>
        <w:t>NVidia Corp</w:t>
      </w:r>
      <w:r w:rsidRPr="00434D3D">
        <w:rPr>
          <w:b/>
          <w:bCs/>
        </w:rPr>
        <w:t>.</w:t>
      </w:r>
    </w:p>
    <w:p w14:paraId="40F7D95A" w14:textId="77777777" w:rsidR="00BE5211" w:rsidRDefault="0079635D" w:rsidP="0079635D">
      <w:pPr>
        <w:wordWrap w:val="0"/>
      </w:pPr>
      <w:r>
        <w:rPr>
          <w:rFonts w:hint="eastAsia"/>
        </w:rPr>
        <w:t>3</w:t>
      </w:r>
      <w:r>
        <w:rPr>
          <w:rFonts w:hint="eastAsia"/>
        </w:rPr>
        <w:t>、宿主机进入</w:t>
      </w:r>
      <w:proofErr w:type="spellStart"/>
      <w:r>
        <w:rPr>
          <w:rFonts w:hint="eastAsia"/>
        </w:rPr>
        <w:t>Linux_for_Tegra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 w:rsidR="00BE5211">
        <w:rPr>
          <w:rFonts w:hint="eastAsia"/>
        </w:rPr>
        <w:t>。</w:t>
      </w:r>
    </w:p>
    <w:p w14:paraId="2413FC26" w14:textId="2C90902D" w:rsidR="00263E00" w:rsidRDefault="00B62597" w:rsidP="0079635D">
      <w:pPr>
        <w:wordWrap w:val="0"/>
      </w:pPr>
      <w:r>
        <w:rPr>
          <w:rFonts w:hint="eastAsia"/>
        </w:rPr>
        <w:t>&lt;</w:t>
      </w:r>
      <w:r w:rsidRPr="00B62597">
        <w:t xml:space="preserve">cd </w:t>
      </w:r>
      <w:proofErr w:type="spellStart"/>
      <w:r w:rsidRPr="00B62597">
        <w:t>Linux_for_Tegra</w:t>
      </w:r>
      <w:proofErr w:type="spellEnd"/>
      <w:r w:rsidRPr="00B62597">
        <w:t>/</w:t>
      </w:r>
      <w:r>
        <w:rPr>
          <w:rFonts w:hint="eastAsia"/>
        </w:rPr>
        <w:t>&gt;</w:t>
      </w:r>
    </w:p>
    <w:p w14:paraId="7B9382C1" w14:textId="652CB1B2" w:rsidR="00B10EBA" w:rsidRDefault="00B10EBA" w:rsidP="00B10EBA">
      <w:pPr>
        <w:wordWrap w:val="0"/>
      </w:pPr>
      <w:r>
        <w:rPr>
          <w:rFonts w:hint="eastAsia"/>
        </w:rPr>
        <w:t>4</w:t>
      </w:r>
      <w:r>
        <w:rPr>
          <w:rFonts w:hint="eastAsia"/>
        </w:rPr>
        <w:t>、执行镜像备份命令</w:t>
      </w:r>
      <w:r>
        <w:rPr>
          <w:rFonts w:hint="eastAsia"/>
        </w:rPr>
        <w:t>。</w:t>
      </w:r>
    </w:p>
    <w:p w14:paraId="7EA9D885" w14:textId="7A806383" w:rsidR="00435321" w:rsidRDefault="00435321" w:rsidP="00B10EBA">
      <w:pPr>
        <w:wordWrap w:val="0"/>
      </w:pPr>
      <w:proofErr w:type="spellStart"/>
      <w:r w:rsidRPr="00435321">
        <w:rPr>
          <w:rFonts w:hint="eastAsia"/>
        </w:rPr>
        <w:t>sudo</w:t>
      </w:r>
      <w:proofErr w:type="spellEnd"/>
      <w:r w:rsidRPr="00435321">
        <w:rPr>
          <w:rFonts w:hint="eastAsia"/>
        </w:rPr>
        <w:t xml:space="preserve"> ./flash.sh -r -k APP -G {</w:t>
      </w:r>
      <w:r w:rsidRPr="00435321">
        <w:rPr>
          <w:rFonts w:hint="eastAsia"/>
        </w:rPr>
        <w:t>文件绝对路径</w:t>
      </w:r>
      <w:r w:rsidRPr="00435321">
        <w:rPr>
          <w:rFonts w:hint="eastAsia"/>
        </w:rPr>
        <w:t>} jetson-tx2 mmcblk0p1</w:t>
      </w:r>
    </w:p>
    <w:p w14:paraId="2A768ED4" w14:textId="1E8975C2" w:rsidR="00435321" w:rsidRDefault="00435321" w:rsidP="00B10EBA">
      <w:pPr>
        <w:wordWrap w:val="0"/>
        <w:rPr>
          <w:rFonts w:hint="eastAsia"/>
        </w:rPr>
      </w:pPr>
      <w:r>
        <w:rPr>
          <w:rFonts w:hint="eastAsia"/>
        </w:rPr>
        <w:t>例如：</w:t>
      </w:r>
    </w:p>
    <w:p w14:paraId="3F28A17E" w14:textId="29A4BA65" w:rsidR="00B10EBA" w:rsidRDefault="00B10EBA" w:rsidP="00B10EBA">
      <w:pPr>
        <w:wordWrap w:val="0"/>
      </w:pPr>
      <w:r>
        <w:t>&lt;</w:t>
      </w:r>
      <w:proofErr w:type="spellStart"/>
      <w:r>
        <w:t>sudo</w:t>
      </w:r>
      <w:proofErr w:type="spellEnd"/>
      <w:r>
        <w:t xml:space="preserve"> ./flash.sh -r -k APP -G /home/</w:t>
      </w:r>
      <w:r w:rsidR="00E42E48">
        <w:rPr>
          <w:rFonts w:hint="eastAsia"/>
        </w:rPr>
        <w:t>rencong</w:t>
      </w:r>
      <w:r>
        <w:t>/</w:t>
      </w:r>
      <w:proofErr w:type="spellStart"/>
      <w:r>
        <w:t>Linux_for_Tegra</w:t>
      </w:r>
      <w:proofErr w:type="spellEnd"/>
      <w:r>
        <w:t>/bootloader/</w:t>
      </w:r>
      <w:proofErr w:type="spellStart"/>
      <w:r>
        <w:t>system.img</w:t>
      </w:r>
      <w:proofErr w:type="spellEnd"/>
      <w:r>
        <w:t xml:space="preserve"> jetson-tx2 mmcblk0p1</w:t>
      </w:r>
      <w:r>
        <w:t>&gt;</w:t>
      </w:r>
    </w:p>
    <w:p w14:paraId="6CA551D5" w14:textId="656EAB29" w:rsidR="00851CFB" w:rsidRDefault="006B79E6" w:rsidP="00B10EBA">
      <w:pPr>
        <w:wordWrap w:val="0"/>
      </w:pPr>
      <w:r>
        <w:rPr>
          <w:rFonts w:hint="eastAsia"/>
        </w:rPr>
        <w:t>或者</w:t>
      </w:r>
      <w:r w:rsidR="00851CFB" w:rsidRPr="00851CFB">
        <w:t xml:space="preserve">#sudo ./flash.sh -r -k APP -G </w:t>
      </w:r>
      <w:proofErr w:type="spellStart"/>
      <w:r w:rsidR="00851CFB" w:rsidRPr="00851CFB">
        <w:t>backup.img</w:t>
      </w:r>
      <w:proofErr w:type="spellEnd"/>
      <w:r w:rsidR="00851CFB" w:rsidRPr="00851CFB">
        <w:t xml:space="preserve"> jetson-tx2 mmcblk0p1</w:t>
      </w:r>
    </w:p>
    <w:p w14:paraId="41D10FE2" w14:textId="692ABFC0" w:rsidR="008F15F0" w:rsidRDefault="008F15F0" w:rsidP="00B10EBA">
      <w:pPr>
        <w:wordWrap w:val="0"/>
      </w:pPr>
      <w:r w:rsidRPr="008F15F0">
        <w:rPr>
          <w:rFonts w:hint="eastAsia"/>
        </w:rPr>
        <w:t>【注】文件路径可自定义</w:t>
      </w:r>
      <w:r w:rsidR="00492DE9">
        <w:t>,</w:t>
      </w:r>
      <w:r w:rsidRPr="008F15F0">
        <w:rPr>
          <w:rFonts w:hint="eastAsia"/>
        </w:rPr>
        <w:t>文件后缀名为</w:t>
      </w:r>
      <w:r w:rsidRPr="008F15F0">
        <w:rPr>
          <w:rFonts w:hint="eastAsia"/>
        </w:rPr>
        <w:t>*.</w:t>
      </w:r>
      <w:proofErr w:type="spellStart"/>
      <w:r w:rsidRPr="008F15F0">
        <w:rPr>
          <w:rFonts w:hint="eastAsia"/>
        </w:rPr>
        <w:t>img</w:t>
      </w:r>
      <w:proofErr w:type="spellEnd"/>
    </w:p>
    <w:p w14:paraId="280B09B6" w14:textId="3ED4306B" w:rsidR="00492DE9" w:rsidRDefault="00157AE7" w:rsidP="00157AE7">
      <w:pPr>
        <w:pStyle w:val="1"/>
      </w:pPr>
      <w:r>
        <w:rPr>
          <w:rFonts w:hint="eastAsia"/>
        </w:rPr>
        <w:t>四、</w:t>
      </w:r>
      <w:r w:rsidRPr="00157AE7">
        <w:rPr>
          <w:rFonts w:hint="eastAsia"/>
        </w:rPr>
        <w:t>镜像恢复工作</w:t>
      </w:r>
    </w:p>
    <w:p w14:paraId="1CAAB168" w14:textId="2776FF2C" w:rsidR="00E8481D" w:rsidRDefault="00E8481D" w:rsidP="00E8481D">
      <w:pPr>
        <w:rPr>
          <w:rFonts w:hint="eastAsia"/>
        </w:rPr>
      </w:pPr>
      <w:r>
        <w:rPr>
          <w:rFonts w:hint="eastAsia"/>
        </w:rPr>
        <w:t>使用已有的镜像刷写新</w:t>
      </w:r>
      <w:r>
        <w:rPr>
          <w:rFonts w:hint="eastAsia"/>
        </w:rPr>
        <w:t>TX2</w:t>
      </w:r>
      <w:r w:rsidR="00F756BD">
        <w:rPr>
          <w:rFonts w:hint="eastAsia"/>
        </w:rPr>
        <w:t>。</w:t>
      </w:r>
    </w:p>
    <w:p w14:paraId="3ED39D68" w14:textId="668D66CA" w:rsidR="00E8481D" w:rsidRPr="00E8481D" w:rsidRDefault="00E8481D" w:rsidP="00E8481D">
      <w:r>
        <w:rPr>
          <w:rFonts w:hint="eastAsia"/>
        </w:rPr>
        <w:lastRenderedPageBreak/>
        <w:t>1</w:t>
      </w:r>
      <w:r>
        <w:rPr>
          <w:rFonts w:hint="eastAsia"/>
        </w:rPr>
        <w:t>、用</w:t>
      </w:r>
      <w:r>
        <w:rPr>
          <w:rFonts w:hint="eastAsia"/>
        </w:rPr>
        <w:t>USB-Micro USB</w:t>
      </w:r>
      <w:r>
        <w:rPr>
          <w:rFonts w:hint="eastAsia"/>
        </w:rPr>
        <w:t>线连接宿主机与</w:t>
      </w:r>
      <w:r>
        <w:rPr>
          <w:rFonts w:hint="eastAsia"/>
        </w:rPr>
        <w:t>TX2</w:t>
      </w:r>
      <w:r w:rsidR="001502C0">
        <w:rPr>
          <w:rFonts w:hint="eastAsia"/>
        </w:rPr>
        <w:t>。</w:t>
      </w:r>
    </w:p>
    <w:p w14:paraId="5C339DC3" w14:textId="338EA45C" w:rsidR="00E8481D" w:rsidRPr="00E8481D" w:rsidRDefault="00E8481D" w:rsidP="001502C0">
      <w:pPr>
        <w:wordWrap w:val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02C0">
        <w:rPr>
          <w:rFonts w:hint="eastAsia"/>
        </w:rPr>
        <w:t>TX2</w:t>
      </w:r>
      <w:r w:rsidR="001502C0">
        <w:rPr>
          <w:rFonts w:hint="eastAsia"/>
        </w:rPr>
        <w:t>进入</w:t>
      </w:r>
      <w:r w:rsidR="001502C0">
        <w:rPr>
          <w:rFonts w:hint="eastAsia"/>
        </w:rPr>
        <w:t>recovery</w:t>
      </w:r>
      <w:r w:rsidR="001502C0">
        <w:rPr>
          <w:rFonts w:hint="eastAsia"/>
        </w:rPr>
        <w:t>模式：按机器上的</w:t>
      </w:r>
      <w:r w:rsidR="001502C0">
        <w:rPr>
          <w:rFonts w:hint="eastAsia"/>
        </w:rPr>
        <w:t>POWER</w:t>
      </w:r>
      <w:r w:rsidR="001502C0">
        <w:rPr>
          <w:rFonts w:hint="eastAsia"/>
        </w:rPr>
        <w:t>键后，</w:t>
      </w:r>
      <w:proofErr w:type="gramStart"/>
      <w:r w:rsidR="001502C0">
        <w:rPr>
          <w:rFonts w:hint="eastAsia"/>
        </w:rPr>
        <w:t>长按</w:t>
      </w:r>
      <w:proofErr w:type="gramEnd"/>
      <w:r w:rsidR="001502C0">
        <w:rPr>
          <w:rFonts w:hint="eastAsia"/>
        </w:rPr>
        <w:t>RECOVERY</w:t>
      </w:r>
      <w:r w:rsidR="001502C0">
        <w:rPr>
          <w:rFonts w:hint="eastAsia"/>
        </w:rPr>
        <w:t>键并点按</w:t>
      </w:r>
      <w:r w:rsidR="001502C0">
        <w:rPr>
          <w:rFonts w:hint="eastAsia"/>
        </w:rPr>
        <w:t>RESET</w:t>
      </w:r>
      <w:r w:rsidR="001502C0">
        <w:rPr>
          <w:rFonts w:hint="eastAsia"/>
        </w:rPr>
        <w:t>键即可进入</w:t>
      </w:r>
      <w:r w:rsidR="001502C0">
        <w:rPr>
          <w:rFonts w:hint="eastAsia"/>
        </w:rPr>
        <w:t xml:space="preserve">recovery </w:t>
      </w:r>
      <w:r w:rsidR="001502C0">
        <w:rPr>
          <w:rFonts w:hint="eastAsia"/>
        </w:rPr>
        <w:t>模式，最后依次松开</w:t>
      </w:r>
      <w:r w:rsidR="001502C0">
        <w:rPr>
          <w:rFonts w:hint="eastAsia"/>
        </w:rPr>
        <w:t>POWER</w:t>
      </w:r>
      <w:r w:rsidR="001502C0">
        <w:rPr>
          <w:rFonts w:hint="eastAsia"/>
        </w:rPr>
        <w:t>和</w:t>
      </w:r>
      <w:r w:rsidR="001502C0">
        <w:rPr>
          <w:rFonts w:hint="eastAsia"/>
        </w:rPr>
        <w:t>RECOVERY</w:t>
      </w:r>
      <w:r w:rsidR="001502C0">
        <w:rPr>
          <w:rFonts w:hint="eastAsia"/>
        </w:rPr>
        <w:t>键；可在</w:t>
      </w:r>
      <w:r w:rsidR="001502C0">
        <w:rPr>
          <w:rFonts w:hint="eastAsia"/>
        </w:rPr>
        <w:t>Ubuntu</w:t>
      </w:r>
      <w:r w:rsidR="001502C0">
        <w:rPr>
          <w:rFonts w:hint="eastAsia"/>
        </w:rPr>
        <w:t>主机上输入</w:t>
      </w:r>
      <w:proofErr w:type="spellStart"/>
      <w:r w:rsidR="001502C0">
        <w:rPr>
          <w:rFonts w:hint="eastAsia"/>
        </w:rPr>
        <w:t>lsusb</w:t>
      </w:r>
      <w:proofErr w:type="spellEnd"/>
      <w:r w:rsidR="001502C0">
        <w:rPr>
          <w:rFonts w:hint="eastAsia"/>
        </w:rPr>
        <w:t>，当输出包含如下内容表示成功进入</w:t>
      </w:r>
      <w:r w:rsidR="001502C0">
        <w:rPr>
          <w:rFonts w:hint="eastAsia"/>
        </w:rPr>
        <w:t>recovery</w:t>
      </w:r>
      <w:r w:rsidR="001502C0">
        <w:rPr>
          <w:rFonts w:hint="eastAsia"/>
        </w:rPr>
        <w:t>模式。（同样可使用</w:t>
      </w:r>
      <w:proofErr w:type="spellStart"/>
      <w:r w:rsidR="001502C0">
        <w:rPr>
          <w:rFonts w:hint="eastAsia"/>
        </w:rPr>
        <w:t>lsusb</w:t>
      </w:r>
      <w:proofErr w:type="spellEnd"/>
      <w:r w:rsidR="001502C0">
        <w:rPr>
          <w:rFonts w:hint="eastAsia"/>
        </w:rPr>
        <w:t>命令查看连接是否成功）</w:t>
      </w:r>
    </w:p>
    <w:p w14:paraId="5F647C03" w14:textId="08059D01" w:rsidR="00E8481D" w:rsidRDefault="00E8481D" w:rsidP="00E8481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、宿主机进入</w:t>
      </w:r>
      <w:proofErr w:type="spellStart"/>
      <w:r>
        <w:rPr>
          <w:rFonts w:hint="eastAsia"/>
        </w:rPr>
        <w:t>Linux_for_Tegra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2CF66F42" w14:textId="77777777" w:rsidR="00E8481D" w:rsidRDefault="00E8481D" w:rsidP="00E8481D">
      <w:r>
        <w:t xml:space="preserve">cd </w:t>
      </w:r>
      <w:proofErr w:type="spellStart"/>
      <w:r>
        <w:t>Linux_for_Tegra</w:t>
      </w:r>
      <w:proofErr w:type="spellEnd"/>
      <w:r>
        <w:t>/</w:t>
      </w:r>
    </w:p>
    <w:p w14:paraId="60715928" w14:textId="54064A7D" w:rsidR="00E8481D" w:rsidRDefault="00E8481D" w:rsidP="00E8481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、将备份过的镜像文件拷贝到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Linux_for_Tegra</w:t>
      </w:r>
      <w:proofErr w:type="spellEnd"/>
      <w:r>
        <w:rPr>
          <w:rFonts w:hint="eastAsia"/>
        </w:rPr>
        <w:t>/bootloader/</w:t>
      </w:r>
      <w:r>
        <w:rPr>
          <w:rFonts w:hint="eastAsia"/>
        </w:rPr>
        <w:t>下（如果是自定义的保存路径）</w:t>
      </w:r>
    </w:p>
    <w:p w14:paraId="0F355EF7" w14:textId="124B60DE" w:rsidR="00E8481D" w:rsidRDefault="00E8481D" w:rsidP="00E8481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、将镜像文件重命名为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system.img</w:t>
      </w:r>
      <w:proofErr w:type="spellEnd"/>
    </w:p>
    <w:p w14:paraId="59F3A563" w14:textId="7DFAFB83" w:rsidR="00E8481D" w:rsidRDefault="00E8481D" w:rsidP="00E8481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、执行镜像恢复命令</w:t>
      </w:r>
      <w:r>
        <w:rPr>
          <w:rFonts w:hint="eastAsia"/>
        </w:rPr>
        <w:t>:</w:t>
      </w:r>
    </w:p>
    <w:p w14:paraId="731C9FE7" w14:textId="77777777" w:rsidR="00E8481D" w:rsidRDefault="00E8481D" w:rsidP="00E8481D">
      <w:proofErr w:type="spellStart"/>
      <w:r>
        <w:t>sudo</w:t>
      </w:r>
      <w:proofErr w:type="spellEnd"/>
      <w:r>
        <w:t xml:space="preserve"> ./flash.sh -r jetson-tx2 mmcblk0p1</w:t>
      </w:r>
    </w:p>
    <w:p w14:paraId="6D524A2A" w14:textId="3C6C7AD0" w:rsidR="00307C06" w:rsidRDefault="00E8481D" w:rsidP="00E8481D">
      <w:r>
        <w:rPr>
          <w:rFonts w:hint="eastAsia"/>
        </w:rPr>
        <w:t>刷写完毕后可以检查新板子系统环境是否完备。</w:t>
      </w:r>
    </w:p>
    <w:p w14:paraId="28B0456C" w14:textId="245D07BA" w:rsidR="0004695B" w:rsidRPr="00307C06" w:rsidRDefault="0004695B" w:rsidP="00E8481D">
      <w:pPr>
        <w:rPr>
          <w:rFonts w:hint="eastAsia"/>
        </w:rPr>
      </w:pPr>
      <w:r>
        <w:rPr>
          <w:rFonts w:hint="eastAsia"/>
        </w:rPr>
        <w:t>~~~~~~~~~~~~~~~~~~~~~~~~~~~~~~~~~~~~~~~~~~~~~~~~~~~~~~~~~~~~~~~~~~~~~~</w:t>
      </w:r>
    </w:p>
    <w:sectPr w:rsidR="0004695B" w:rsidRPr="00307C06" w:rsidSect="003F1521">
      <w:headerReference w:type="default" r:id="rId13"/>
      <w:headerReference w:type="first" r:id="rId14"/>
      <w:type w:val="continuous"/>
      <w:pgSz w:w="11419" w:h="15621" w:code="9"/>
      <w:pgMar w:top="1814" w:right="794" w:bottom="454" w:left="794" w:header="680" w:footer="45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64D23" w14:textId="77777777" w:rsidR="00156C33" w:rsidRDefault="00156C33">
      <w:r>
        <w:separator/>
      </w:r>
    </w:p>
  </w:endnote>
  <w:endnote w:type="continuationSeparator" w:id="0">
    <w:p w14:paraId="0D98AE23" w14:textId="77777777" w:rsidR="00156C33" w:rsidRDefault="0015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5">
    <w:altName w:val="微软雅黑"/>
    <w:charset w:val="86"/>
    <w:family w:val="swiss"/>
    <w:pitch w:val="default"/>
    <w:sig w:usb0="00000001" w:usb1="080E0000" w:usb2="00000010" w:usb3="00000000" w:csb0="00040000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方正宋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32680" w14:textId="77777777" w:rsidR="00156C33" w:rsidRDefault="00156C33">
      <w:pPr>
        <w:spacing w:after="80" w:line="240" w:lineRule="auto"/>
        <w:ind w:firstLine="0"/>
        <w:rPr>
          <w:u w:val="single"/>
        </w:rPr>
      </w:pPr>
      <w:r>
        <w:rPr>
          <w:rFonts w:hint="eastAsia"/>
          <w:u w:val="single"/>
        </w:rPr>
        <w:t xml:space="preserve">                    </w:t>
      </w:r>
    </w:p>
  </w:footnote>
  <w:footnote w:type="continuationSeparator" w:id="0">
    <w:p w14:paraId="18ED273F" w14:textId="77777777" w:rsidR="00156C33" w:rsidRDefault="0015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E57B" w14:textId="1962D3A2" w:rsidR="007D00EF" w:rsidRDefault="00057D5F" w:rsidP="00D06363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8"/>
      </w:tabs>
      <w:spacing w:before="120" w:line="288" w:lineRule="auto"/>
      <w:ind w:leftChars="5" w:left="12" w:firstLineChars="22" w:firstLine="40"/>
      <w:rPr>
        <w:rFonts w:ascii="Arial" w:hAnsi="Arial" w:cs="Arial"/>
        <w:i/>
        <w:iCs/>
        <w:sz w:val="17"/>
      </w:rPr>
    </w:pPr>
    <w:r>
      <w:rPr>
        <w:rFonts w:hint="eastAsia"/>
      </w:rPr>
      <w:t>TX2</w:t>
    </w:r>
    <w:r>
      <w:rPr>
        <w:rFonts w:hint="eastAsia"/>
      </w:rPr>
      <w:t>系统环境镜像制作</w:t>
    </w:r>
    <w:proofErr w:type="gramStart"/>
    <w:r>
      <w:rPr>
        <w:rFonts w:hint="eastAsia"/>
      </w:rPr>
      <w:t>与烧写</w:t>
    </w:r>
    <w:proofErr w:type="gramEnd"/>
    <w:r w:rsidR="00156C33">
      <w:rPr>
        <w:rFonts w:eastAsia="方正宋黑简体"/>
        <w:noProof/>
        <w:snapToGrid/>
        <w:sz w:val="20"/>
      </w:rPr>
      <w:pict w14:anchorId="1733E69E">
        <v:line id="_x0000_s2101" style="position:absolute;left:0;text-align:left;z-index:251657216;mso-position-horizontal-relative:text;mso-position-vertical-relative:text" from="-1pt,22.5pt" to="492.8pt,22.5pt"/>
      </w:pict>
    </w:r>
    <w:r w:rsidR="007D00EF">
      <w:rPr>
        <w:rFonts w:ascii="Arial" w:hAnsi="Arial" w:cs="Arial" w:hint="eastAsia"/>
        <w:i/>
        <w:iCs/>
        <w:sz w:val="17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99F3B" w14:textId="77777777" w:rsidR="007D00EF" w:rsidRDefault="007D00EF">
    <w:pPr>
      <w:pStyle w:val="a4"/>
    </w:pPr>
  </w:p>
  <w:p w14:paraId="3A7E7C5E" w14:textId="77777777" w:rsidR="007D00EF" w:rsidRDefault="007D00EF">
    <w:pPr>
      <w:pStyle w:val="a4"/>
      <w:tabs>
        <w:tab w:val="clear" w:pos="4153"/>
        <w:tab w:val="clear" w:pos="8306"/>
        <w:tab w:val="center" w:pos="5052"/>
        <w:tab w:val="right" w:pos="9684"/>
      </w:tabs>
      <w:wordWrap w:val="0"/>
      <w:spacing w:before="120" w:line="0" w:lineRule="atLeast"/>
      <w:jc w:val="right"/>
      <w:rPr>
        <w:rFonts w:ascii="Arial" w:hAnsi="Arial" w:cs="Arial"/>
        <w:b/>
        <w:bCs/>
        <w:i/>
        <w:iCs/>
        <w:sz w:val="17"/>
      </w:rPr>
    </w:pPr>
    <w:r>
      <w:rPr>
        <w:noProof/>
        <w:snapToGrid/>
      </w:rPr>
      <w:drawing>
        <wp:inline distT="0" distB="0" distL="0" distR="0" wp14:anchorId="3D22EE33" wp14:editId="0018FA37">
          <wp:extent cx="238125" cy="133350"/>
          <wp:effectExtent l="19050" t="0" r="9525" b="0"/>
          <wp:docPr id="1" name="图片 9" descr="遗传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遗传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Arial" w:hAnsi="Arial" w:cs="Arial" w:hint="eastAsia"/>
        <w:b/>
        <w:bCs/>
        <w:i/>
        <w:iCs/>
        <w:sz w:val="17"/>
      </w:rPr>
      <w:t>HEREDITAS (Beijing) 2006,  28(8): 1~10</w:t>
    </w:r>
    <w:r>
      <w:rPr>
        <w:rFonts w:ascii="Arial" w:hAnsi="Arial" w:cs="Arial" w:hint="eastAsia"/>
        <w:b/>
        <w:bCs/>
        <w:i/>
        <w:iCs/>
        <w:sz w:val="17"/>
      </w:rPr>
      <w:tab/>
    </w:r>
    <w:r>
      <w:rPr>
        <w:rFonts w:hint="eastAsia"/>
      </w:rPr>
      <w:tab/>
    </w:r>
    <w:r>
      <w:rPr>
        <w:rFonts w:eastAsia="华文新魏" w:hint="eastAsia"/>
        <w:spacing w:val="-20"/>
        <w:w w:val="150"/>
        <w:sz w:val="17"/>
      </w:rPr>
      <w:t>封面人物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0F7A"/>
    <w:multiLevelType w:val="hybridMultilevel"/>
    <w:tmpl w:val="6B0AFDA6"/>
    <w:lvl w:ilvl="0" w:tplc="5EBCD6E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doNotShadeFormData/>
  <w:characterSpacingControl w:val="compressPunctuation"/>
  <w:hdrShapeDefaults>
    <o:shapedefaults v:ext="edit" spidmax="2102">
      <o:colormru v:ext="edit" colors="#b2b2b2,#a4a4a4,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6FE"/>
    <w:rsid w:val="000029A3"/>
    <w:rsid w:val="0000323D"/>
    <w:rsid w:val="000035DF"/>
    <w:rsid w:val="00003646"/>
    <w:rsid w:val="000043F7"/>
    <w:rsid w:val="00006440"/>
    <w:rsid w:val="0000689B"/>
    <w:rsid w:val="000070B1"/>
    <w:rsid w:val="00011200"/>
    <w:rsid w:val="000114E5"/>
    <w:rsid w:val="00011546"/>
    <w:rsid w:val="00011807"/>
    <w:rsid w:val="00011D61"/>
    <w:rsid w:val="00012790"/>
    <w:rsid w:val="000140D1"/>
    <w:rsid w:val="0001464B"/>
    <w:rsid w:val="00014A2C"/>
    <w:rsid w:val="00014F89"/>
    <w:rsid w:val="00016CF8"/>
    <w:rsid w:val="000200F9"/>
    <w:rsid w:val="00022680"/>
    <w:rsid w:val="000244EF"/>
    <w:rsid w:val="0002457F"/>
    <w:rsid w:val="00025144"/>
    <w:rsid w:val="0003019B"/>
    <w:rsid w:val="0003208A"/>
    <w:rsid w:val="000326C7"/>
    <w:rsid w:val="00036753"/>
    <w:rsid w:val="000426CE"/>
    <w:rsid w:val="000427AA"/>
    <w:rsid w:val="00042E71"/>
    <w:rsid w:val="00043079"/>
    <w:rsid w:val="0004345B"/>
    <w:rsid w:val="00043476"/>
    <w:rsid w:val="00043E3C"/>
    <w:rsid w:val="000449E0"/>
    <w:rsid w:val="00044BCA"/>
    <w:rsid w:val="0004695B"/>
    <w:rsid w:val="00047084"/>
    <w:rsid w:val="000501BA"/>
    <w:rsid w:val="00050F0D"/>
    <w:rsid w:val="00051787"/>
    <w:rsid w:val="0005312F"/>
    <w:rsid w:val="00054BBD"/>
    <w:rsid w:val="00054C05"/>
    <w:rsid w:val="0005537D"/>
    <w:rsid w:val="0005591F"/>
    <w:rsid w:val="0005710D"/>
    <w:rsid w:val="00057D5F"/>
    <w:rsid w:val="00057ED1"/>
    <w:rsid w:val="0006023C"/>
    <w:rsid w:val="000624D1"/>
    <w:rsid w:val="00065B19"/>
    <w:rsid w:val="0006699B"/>
    <w:rsid w:val="00073B96"/>
    <w:rsid w:val="00075512"/>
    <w:rsid w:val="000759BA"/>
    <w:rsid w:val="00076164"/>
    <w:rsid w:val="000804F7"/>
    <w:rsid w:val="00080705"/>
    <w:rsid w:val="00080BCC"/>
    <w:rsid w:val="00080C77"/>
    <w:rsid w:val="000814C4"/>
    <w:rsid w:val="00081C91"/>
    <w:rsid w:val="00081E4C"/>
    <w:rsid w:val="000822F2"/>
    <w:rsid w:val="00085650"/>
    <w:rsid w:val="00086D9B"/>
    <w:rsid w:val="00090746"/>
    <w:rsid w:val="0009262C"/>
    <w:rsid w:val="00092747"/>
    <w:rsid w:val="00092825"/>
    <w:rsid w:val="0009319B"/>
    <w:rsid w:val="00093C0D"/>
    <w:rsid w:val="00095359"/>
    <w:rsid w:val="00097D95"/>
    <w:rsid w:val="000A0608"/>
    <w:rsid w:val="000A0ADE"/>
    <w:rsid w:val="000A267E"/>
    <w:rsid w:val="000A331F"/>
    <w:rsid w:val="000A3F93"/>
    <w:rsid w:val="000A42E8"/>
    <w:rsid w:val="000A6312"/>
    <w:rsid w:val="000A6848"/>
    <w:rsid w:val="000A7B0A"/>
    <w:rsid w:val="000B0D7D"/>
    <w:rsid w:val="000B0E40"/>
    <w:rsid w:val="000B13B2"/>
    <w:rsid w:val="000B1CA7"/>
    <w:rsid w:val="000B4777"/>
    <w:rsid w:val="000B510F"/>
    <w:rsid w:val="000B5306"/>
    <w:rsid w:val="000B6623"/>
    <w:rsid w:val="000B6EE3"/>
    <w:rsid w:val="000C02D8"/>
    <w:rsid w:val="000C0BA6"/>
    <w:rsid w:val="000C0ED5"/>
    <w:rsid w:val="000C40ED"/>
    <w:rsid w:val="000C5A3E"/>
    <w:rsid w:val="000C5D70"/>
    <w:rsid w:val="000C5EA5"/>
    <w:rsid w:val="000C7269"/>
    <w:rsid w:val="000D390C"/>
    <w:rsid w:val="000D4886"/>
    <w:rsid w:val="000D561F"/>
    <w:rsid w:val="000D6142"/>
    <w:rsid w:val="000D70EB"/>
    <w:rsid w:val="000D77EE"/>
    <w:rsid w:val="000E0CB6"/>
    <w:rsid w:val="000E161D"/>
    <w:rsid w:val="000E1E3E"/>
    <w:rsid w:val="000E2061"/>
    <w:rsid w:val="000E20A9"/>
    <w:rsid w:val="000E2F4F"/>
    <w:rsid w:val="000E405B"/>
    <w:rsid w:val="000E700E"/>
    <w:rsid w:val="000F2E51"/>
    <w:rsid w:val="000F3074"/>
    <w:rsid w:val="000F3288"/>
    <w:rsid w:val="000F3D06"/>
    <w:rsid w:val="000F5EE2"/>
    <w:rsid w:val="000F7045"/>
    <w:rsid w:val="000F7ABE"/>
    <w:rsid w:val="001003F4"/>
    <w:rsid w:val="00101266"/>
    <w:rsid w:val="001014A5"/>
    <w:rsid w:val="00102B9A"/>
    <w:rsid w:val="001037D4"/>
    <w:rsid w:val="00103CD1"/>
    <w:rsid w:val="00105457"/>
    <w:rsid w:val="001124FB"/>
    <w:rsid w:val="001142F9"/>
    <w:rsid w:val="0011439E"/>
    <w:rsid w:val="001143E9"/>
    <w:rsid w:val="001146D6"/>
    <w:rsid w:val="0011644B"/>
    <w:rsid w:val="001200BA"/>
    <w:rsid w:val="001210B4"/>
    <w:rsid w:val="00121C09"/>
    <w:rsid w:val="001227DD"/>
    <w:rsid w:val="0012330A"/>
    <w:rsid w:val="00124282"/>
    <w:rsid w:val="00124A00"/>
    <w:rsid w:val="00124F1E"/>
    <w:rsid w:val="001250DC"/>
    <w:rsid w:val="001252E9"/>
    <w:rsid w:val="00125896"/>
    <w:rsid w:val="00125A37"/>
    <w:rsid w:val="001261DD"/>
    <w:rsid w:val="001271FB"/>
    <w:rsid w:val="001274E7"/>
    <w:rsid w:val="00131843"/>
    <w:rsid w:val="0013276B"/>
    <w:rsid w:val="00134CF7"/>
    <w:rsid w:val="00134F2A"/>
    <w:rsid w:val="001372A9"/>
    <w:rsid w:val="001378F4"/>
    <w:rsid w:val="00142F82"/>
    <w:rsid w:val="00143451"/>
    <w:rsid w:val="00146853"/>
    <w:rsid w:val="00147242"/>
    <w:rsid w:val="001502C0"/>
    <w:rsid w:val="001513C4"/>
    <w:rsid w:val="0015237D"/>
    <w:rsid w:val="00152EB3"/>
    <w:rsid w:val="00153E26"/>
    <w:rsid w:val="0015466A"/>
    <w:rsid w:val="001548AE"/>
    <w:rsid w:val="00154C58"/>
    <w:rsid w:val="0015567A"/>
    <w:rsid w:val="00155BE8"/>
    <w:rsid w:val="0015623E"/>
    <w:rsid w:val="0015657A"/>
    <w:rsid w:val="001568CE"/>
    <w:rsid w:val="00156C33"/>
    <w:rsid w:val="001571CB"/>
    <w:rsid w:val="00157AE7"/>
    <w:rsid w:val="001600BC"/>
    <w:rsid w:val="00160276"/>
    <w:rsid w:val="001644C2"/>
    <w:rsid w:val="00164DB1"/>
    <w:rsid w:val="001652AB"/>
    <w:rsid w:val="001660BE"/>
    <w:rsid w:val="001661BD"/>
    <w:rsid w:val="00172038"/>
    <w:rsid w:val="00172FC8"/>
    <w:rsid w:val="00174041"/>
    <w:rsid w:val="001743B8"/>
    <w:rsid w:val="00174493"/>
    <w:rsid w:val="001752FE"/>
    <w:rsid w:val="001755F1"/>
    <w:rsid w:val="0017680C"/>
    <w:rsid w:val="00176A8B"/>
    <w:rsid w:val="00177AFC"/>
    <w:rsid w:val="0018344E"/>
    <w:rsid w:val="0018430F"/>
    <w:rsid w:val="0018466F"/>
    <w:rsid w:val="0018514B"/>
    <w:rsid w:val="00185EF1"/>
    <w:rsid w:val="00187273"/>
    <w:rsid w:val="00187EE3"/>
    <w:rsid w:val="00191F02"/>
    <w:rsid w:val="00192500"/>
    <w:rsid w:val="00192FA7"/>
    <w:rsid w:val="00193213"/>
    <w:rsid w:val="0019405A"/>
    <w:rsid w:val="0019468A"/>
    <w:rsid w:val="00194793"/>
    <w:rsid w:val="00194D08"/>
    <w:rsid w:val="0019514B"/>
    <w:rsid w:val="00195719"/>
    <w:rsid w:val="0019704D"/>
    <w:rsid w:val="001971BA"/>
    <w:rsid w:val="001A16A0"/>
    <w:rsid w:val="001A20A7"/>
    <w:rsid w:val="001A5F0A"/>
    <w:rsid w:val="001A7387"/>
    <w:rsid w:val="001B0316"/>
    <w:rsid w:val="001B0C96"/>
    <w:rsid w:val="001B1843"/>
    <w:rsid w:val="001B1D75"/>
    <w:rsid w:val="001B27E9"/>
    <w:rsid w:val="001B2F09"/>
    <w:rsid w:val="001B3D81"/>
    <w:rsid w:val="001B4C4E"/>
    <w:rsid w:val="001B60F6"/>
    <w:rsid w:val="001B666D"/>
    <w:rsid w:val="001B69E2"/>
    <w:rsid w:val="001B724C"/>
    <w:rsid w:val="001B756B"/>
    <w:rsid w:val="001C0D55"/>
    <w:rsid w:val="001C226D"/>
    <w:rsid w:val="001C30B1"/>
    <w:rsid w:val="001C369D"/>
    <w:rsid w:val="001C4B47"/>
    <w:rsid w:val="001C55A1"/>
    <w:rsid w:val="001C59EE"/>
    <w:rsid w:val="001C75B0"/>
    <w:rsid w:val="001D1386"/>
    <w:rsid w:val="001D2374"/>
    <w:rsid w:val="001D3008"/>
    <w:rsid w:val="001D36A9"/>
    <w:rsid w:val="001D37AE"/>
    <w:rsid w:val="001D6609"/>
    <w:rsid w:val="001D6929"/>
    <w:rsid w:val="001E0640"/>
    <w:rsid w:val="001E0F60"/>
    <w:rsid w:val="001E6D29"/>
    <w:rsid w:val="001F00B1"/>
    <w:rsid w:val="001F0580"/>
    <w:rsid w:val="001F0BDB"/>
    <w:rsid w:val="001F21E0"/>
    <w:rsid w:val="001F220F"/>
    <w:rsid w:val="001F6A24"/>
    <w:rsid w:val="001F7818"/>
    <w:rsid w:val="00201967"/>
    <w:rsid w:val="00202513"/>
    <w:rsid w:val="00202F8A"/>
    <w:rsid w:val="0020347E"/>
    <w:rsid w:val="00203EE5"/>
    <w:rsid w:val="002045E3"/>
    <w:rsid w:val="0020742A"/>
    <w:rsid w:val="0021439E"/>
    <w:rsid w:val="00216298"/>
    <w:rsid w:val="00216D1E"/>
    <w:rsid w:val="00217521"/>
    <w:rsid w:val="00217E9B"/>
    <w:rsid w:val="00221DAD"/>
    <w:rsid w:val="0022374E"/>
    <w:rsid w:val="0022386F"/>
    <w:rsid w:val="002253E1"/>
    <w:rsid w:val="00226CCA"/>
    <w:rsid w:val="00231983"/>
    <w:rsid w:val="00231CBD"/>
    <w:rsid w:val="00232538"/>
    <w:rsid w:val="002325AF"/>
    <w:rsid w:val="00233D5A"/>
    <w:rsid w:val="0023426C"/>
    <w:rsid w:val="002366E7"/>
    <w:rsid w:val="00237046"/>
    <w:rsid w:val="002374B5"/>
    <w:rsid w:val="00243184"/>
    <w:rsid w:val="002436DA"/>
    <w:rsid w:val="002454F6"/>
    <w:rsid w:val="00245AD9"/>
    <w:rsid w:val="00245AF2"/>
    <w:rsid w:val="002468D6"/>
    <w:rsid w:val="002469F9"/>
    <w:rsid w:val="00246E69"/>
    <w:rsid w:val="00246EC5"/>
    <w:rsid w:val="0024712C"/>
    <w:rsid w:val="00250179"/>
    <w:rsid w:val="00251C30"/>
    <w:rsid w:val="00252AFA"/>
    <w:rsid w:val="00252D23"/>
    <w:rsid w:val="002549B4"/>
    <w:rsid w:val="002553EB"/>
    <w:rsid w:val="0026052F"/>
    <w:rsid w:val="00260C42"/>
    <w:rsid w:val="00262995"/>
    <w:rsid w:val="00263E00"/>
    <w:rsid w:val="002656D8"/>
    <w:rsid w:val="0026570E"/>
    <w:rsid w:val="00267B24"/>
    <w:rsid w:val="00267B26"/>
    <w:rsid w:val="00271260"/>
    <w:rsid w:val="0027131D"/>
    <w:rsid w:val="0027263E"/>
    <w:rsid w:val="00273BF8"/>
    <w:rsid w:val="00273E68"/>
    <w:rsid w:val="002741A3"/>
    <w:rsid w:val="002748A5"/>
    <w:rsid w:val="00274B15"/>
    <w:rsid w:val="002802D1"/>
    <w:rsid w:val="0028041F"/>
    <w:rsid w:val="00280459"/>
    <w:rsid w:val="00280B02"/>
    <w:rsid w:val="00280F4E"/>
    <w:rsid w:val="0028157B"/>
    <w:rsid w:val="00281D00"/>
    <w:rsid w:val="00282814"/>
    <w:rsid w:val="0028419F"/>
    <w:rsid w:val="00284B90"/>
    <w:rsid w:val="00284CB8"/>
    <w:rsid w:val="00285296"/>
    <w:rsid w:val="00285662"/>
    <w:rsid w:val="00285963"/>
    <w:rsid w:val="00287425"/>
    <w:rsid w:val="00287F50"/>
    <w:rsid w:val="00291610"/>
    <w:rsid w:val="002927CC"/>
    <w:rsid w:val="00292A96"/>
    <w:rsid w:val="00293F02"/>
    <w:rsid w:val="00294142"/>
    <w:rsid w:val="002946B5"/>
    <w:rsid w:val="00294816"/>
    <w:rsid w:val="002951EE"/>
    <w:rsid w:val="002956E5"/>
    <w:rsid w:val="002957BD"/>
    <w:rsid w:val="002962B6"/>
    <w:rsid w:val="00297945"/>
    <w:rsid w:val="002A134E"/>
    <w:rsid w:val="002A3092"/>
    <w:rsid w:val="002A36B6"/>
    <w:rsid w:val="002A3CC6"/>
    <w:rsid w:val="002A497D"/>
    <w:rsid w:val="002A5895"/>
    <w:rsid w:val="002A607D"/>
    <w:rsid w:val="002A63F6"/>
    <w:rsid w:val="002B16C7"/>
    <w:rsid w:val="002B2715"/>
    <w:rsid w:val="002B36E8"/>
    <w:rsid w:val="002B3934"/>
    <w:rsid w:val="002B44DD"/>
    <w:rsid w:val="002B5374"/>
    <w:rsid w:val="002B5F82"/>
    <w:rsid w:val="002C0873"/>
    <w:rsid w:val="002C1F42"/>
    <w:rsid w:val="002C3398"/>
    <w:rsid w:val="002C5CBF"/>
    <w:rsid w:val="002D074F"/>
    <w:rsid w:val="002D1516"/>
    <w:rsid w:val="002D161A"/>
    <w:rsid w:val="002D4148"/>
    <w:rsid w:val="002D5551"/>
    <w:rsid w:val="002D7E96"/>
    <w:rsid w:val="002E01B1"/>
    <w:rsid w:val="002E2B28"/>
    <w:rsid w:val="002E31DF"/>
    <w:rsid w:val="002E3900"/>
    <w:rsid w:val="002E3D47"/>
    <w:rsid w:val="002E598D"/>
    <w:rsid w:val="002E6C83"/>
    <w:rsid w:val="002F0016"/>
    <w:rsid w:val="002F1CBD"/>
    <w:rsid w:val="002F2528"/>
    <w:rsid w:val="002F3F27"/>
    <w:rsid w:val="003009DF"/>
    <w:rsid w:val="003020FF"/>
    <w:rsid w:val="0030212F"/>
    <w:rsid w:val="003038BA"/>
    <w:rsid w:val="00305585"/>
    <w:rsid w:val="00306357"/>
    <w:rsid w:val="00307C06"/>
    <w:rsid w:val="0031043F"/>
    <w:rsid w:val="00310C1F"/>
    <w:rsid w:val="00312E03"/>
    <w:rsid w:val="00313B04"/>
    <w:rsid w:val="003148F8"/>
    <w:rsid w:val="003167F4"/>
    <w:rsid w:val="00316CFF"/>
    <w:rsid w:val="003208E7"/>
    <w:rsid w:val="003225F7"/>
    <w:rsid w:val="003228AE"/>
    <w:rsid w:val="00322C0B"/>
    <w:rsid w:val="003236D6"/>
    <w:rsid w:val="00323863"/>
    <w:rsid w:val="00324160"/>
    <w:rsid w:val="0032519A"/>
    <w:rsid w:val="003252E6"/>
    <w:rsid w:val="00325FE7"/>
    <w:rsid w:val="00330278"/>
    <w:rsid w:val="00330B47"/>
    <w:rsid w:val="003335F7"/>
    <w:rsid w:val="003338BD"/>
    <w:rsid w:val="00335366"/>
    <w:rsid w:val="00335A00"/>
    <w:rsid w:val="00337176"/>
    <w:rsid w:val="00337313"/>
    <w:rsid w:val="003374F5"/>
    <w:rsid w:val="00337BCA"/>
    <w:rsid w:val="00340DA5"/>
    <w:rsid w:val="003422A4"/>
    <w:rsid w:val="00342378"/>
    <w:rsid w:val="00343647"/>
    <w:rsid w:val="00343A1A"/>
    <w:rsid w:val="00345927"/>
    <w:rsid w:val="00345C1D"/>
    <w:rsid w:val="00346A76"/>
    <w:rsid w:val="0034767D"/>
    <w:rsid w:val="003504A6"/>
    <w:rsid w:val="003541BC"/>
    <w:rsid w:val="00354CE4"/>
    <w:rsid w:val="00356CAE"/>
    <w:rsid w:val="0036101C"/>
    <w:rsid w:val="003613E8"/>
    <w:rsid w:val="0036310C"/>
    <w:rsid w:val="00364B88"/>
    <w:rsid w:val="00365063"/>
    <w:rsid w:val="003658BE"/>
    <w:rsid w:val="00366A48"/>
    <w:rsid w:val="00366A8B"/>
    <w:rsid w:val="00367451"/>
    <w:rsid w:val="00367AE2"/>
    <w:rsid w:val="00370777"/>
    <w:rsid w:val="0037193E"/>
    <w:rsid w:val="00371E37"/>
    <w:rsid w:val="00372724"/>
    <w:rsid w:val="003729C4"/>
    <w:rsid w:val="003729ED"/>
    <w:rsid w:val="00373CA3"/>
    <w:rsid w:val="00373D0A"/>
    <w:rsid w:val="0038039D"/>
    <w:rsid w:val="00381BF7"/>
    <w:rsid w:val="00384F7D"/>
    <w:rsid w:val="003860B0"/>
    <w:rsid w:val="003901F4"/>
    <w:rsid w:val="003942D2"/>
    <w:rsid w:val="00394576"/>
    <w:rsid w:val="00396456"/>
    <w:rsid w:val="003A078F"/>
    <w:rsid w:val="003A3A46"/>
    <w:rsid w:val="003A4C52"/>
    <w:rsid w:val="003A63DB"/>
    <w:rsid w:val="003A7A49"/>
    <w:rsid w:val="003B1AA9"/>
    <w:rsid w:val="003B79B0"/>
    <w:rsid w:val="003C03B5"/>
    <w:rsid w:val="003C54EC"/>
    <w:rsid w:val="003C5E47"/>
    <w:rsid w:val="003C6A11"/>
    <w:rsid w:val="003C7212"/>
    <w:rsid w:val="003C7B45"/>
    <w:rsid w:val="003D0506"/>
    <w:rsid w:val="003D05DE"/>
    <w:rsid w:val="003D283B"/>
    <w:rsid w:val="003D4DED"/>
    <w:rsid w:val="003D50C6"/>
    <w:rsid w:val="003D54C7"/>
    <w:rsid w:val="003D6FF6"/>
    <w:rsid w:val="003E1BE2"/>
    <w:rsid w:val="003E29EA"/>
    <w:rsid w:val="003E3E59"/>
    <w:rsid w:val="003E668B"/>
    <w:rsid w:val="003E69F7"/>
    <w:rsid w:val="003F0F8E"/>
    <w:rsid w:val="003F1093"/>
    <w:rsid w:val="003F1173"/>
    <w:rsid w:val="003F1521"/>
    <w:rsid w:val="003F153F"/>
    <w:rsid w:val="003F179F"/>
    <w:rsid w:val="003F1DA4"/>
    <w:rsid w:val="003F3439"/>
    <w:rsid w:val="003F47B9"/>
    <w:rsid w:val="003F4847"/>
    <w:rsid w:val="003F4BF3"/>
    <w:rsid w:val="003F525A"/>
    <w:rsid w:val="003F5A81"/>
    <w:rsid w:val="003F7399"/>
    <w:rsid w:val="003F78D5"/>
    <w:rsid w:val="00400C22"/>
    <w:rsid w:val="00400E05"/>
    <w:rsid w:val="00403902"/>
    <w:rsid w:val="00403914"/>
    <w:rsid w:val="00405159"/>
    <w:rsid w:val="004065A2"/>
    <w:rsid w:val="00407166"/>
    <w:rsid w:val="0040781B"/>
    <w:rsid w:val="00412C27"/>
    <w:rsid w:val="00412C73"/>
    <w:rsid w:val="00414084"/>
    <w:rsid w:val="004155C7"/>
    <w:rsid w:val="00416635"/>
    <w:rsid w:val="0041704C"/>
    <w:rsid w:val="004174EC"/>
    <w:rsid w:val="004179FD"/>
    <w:rsid w:val="00420034"/>
    <w:rsid w:val="00424ADE"/>
    <w:rsid w:val="00424B03"/>
    <w:rsid w:val="00426A6A"/>
    <w:rsid w:val="00426EFF"/>
    <w:rsid w:val="00427003"/>
    <w:rsid w:val="004304E0"/>
    <w:rsid w:val="0043110E"/>
    <w:rsid w:val="00433B4E"/>
    <w:rsid w:val="00434899"/>
    <w:rsid w:val="004349DB"/>
    <w:rsid w:val="00434D3D"/>
    <w:rsid w:val="00435321"/>
    <w:rsid w:val="004411FE"/>
    <w:rsid w:val="00441D9F"/>
    <w:rsid w:val="00442340"/>
    <w:rsid w:val="00442802"/>
    <w:rsid w:val="004432B2"/>
    <w:rsid w:val="00443D74"/>
    <w:rsid w:val="00445578"/>
    <w:rsid w:val="00446949"/>
    <w:rsid w:val="00447811"/>
    <w:rsid w:val="00447956"/>
    <w:rsid w:val="0045221C"/>
    <w:rsid w:val="0045273F"/>
    <w:rsid w:val="004550DB"/>
    <w:rsid w:val="00456BAA"/>
    <w:rsid w:val="00457390"/>
    <w:rsid w:val="00457932"/>
    <w:rsid w:val="0046118C"/>
    <w:rsid w:val="00461E79"/>
    <w:rsid w:val="004629A9"/>
    <w:rsid w:val="00466414"/>
    <w:rsid w:val="00474122"/>
    <w:rsid w:val="00475B45"/>
    <w:rsid w:val="00476D46"/>
    <w:rsid w:val="00476FE1"/>
    <w:rsid w:val="0047708F"/>
    <w:rsid w:val="004779A1"/>
    <w:rsid w:val="00480E35"/>
    <w:rsid w:val="00482148"/>
    <w:rsid w:val="004824F1"/>
    <w:rsid w:val="004849F9"/>
    <w:rsid w:val="00486062"/>
    <w:rsid w:val="004863ED"/>
    <w:rsid w:val="004908F1"/>
    <w:rsid w:val="00492DE9"/>
    <w:rsid w:val="00494B22"/>
    <w:rsid w:val="00494B83"/>
    <w:rsid w:val="00494D4B"/>
    <w:rsid w:val="00494DAC"/>
    <w:rsid w:val="004958CA"/>
    <w:rsid w:val="004959DA"/>
    <w:rsid w:val="00495EF3"/>
    <w:rsid w:val="00495FAD"/>
    <w:rsid w:val="00496EA3"/>
    <w:rsid w:val="004970BE"/>
    <w:rsid w:val="004A0DF3"/>
    <w:rsid w:val="004A374B"/>
    <w:rsid w:val="004A7410"/>
    <w:rsid w:val="004A764A"/>
    <w:rsid w:val="004B069F"/>
    <w:rsid w:val="004B1CAE"/>
    <w:rsid w:val="004B2CED"/>
    <w:rsid w:val="004B441B"/>
    <w:rsid w:val="004B4841"/>
    <w:rsid w:val="004B54DE"/>
    <w:rsid w:val="004B551F"/>
    <w:rsid w:val="004B7979"/>
    <w:rsid w:val="004B7C4D"/>
    <w:rsid w:val="004C13D8"/>
    <w:rsid w:val="004C2314"/>
    <w:rsid w:val="004C23DD"/>
    <w:rsid w:val="004C2E64"/>
    <w:rsid w:val="004C3257"/>
    <w:rsid w:val="004C50FB"/>
    <w:rsid w:val="004C5562"/>
    <w:rsid w:val="004C615E"/>
    <w:rsid w:val="004C63C9"/>
    <w:rsid w:val="004C664F"/>
    <w:rsid w:val="004C6727"/>
    <w:rsid w:val="004C6FC8"/>
    <w:rsid w:val="004C7110"/>
    <w:rsid w:val="004C75AD"/>
    <w:rsid w:val="004C7859"/>
    <w:rsid w:val="004D11C2"/>
    <w:rsid w:val="004D3E02"/>
    <w:rsid w:val="004D673E"/>
    <w:rsid w:val="004E01A0"/>
    <w:rsid w:val="004E1358"/>
    <w:rsid w:val="004E2068"/>
    <w:rsid w:val="004E3998"/>
    <w:rsid w:val="004E4D08"/>
    <w:rsid w:val="004E583E"/>
    <w:rsid w:val="004F06A2"/>
    <w:rsid w:val="004F0943"/>
    <w:rsid w:val="004F1A4B"/>
    <w:rsid w:val="004F2784"/>
    <w:rsid w:val="004F3A4E"/>
    <w:rsid w:val="004F3EBC"/>
    <w:rsid w:val="004F491A"/>
    <w:rsid w:val="004F5297"/>
    <w:rsid w:val="004F576F"/>
    <w:rsid w:val="004F75B1"/>
    <w:rsid w:val="005015F5"/>
    <w:rsid w:val="00502F3E"/>
    <w:rsid w:val="005033D0"/>
    <w:rsid w:val="00503D93"/>
    <w:rsid w:val="00504539"/>
    <w:rsid w:val="00505036"/>
    <w:rsid w:val="005054B9"/>
    <w:rsid w:val="00506EF6"/>
    <w:rsid w:val="00507AF0"/>
    <w:rsid w:val="005112DA"/>
    <w:rsid w:val="005122B5"/>
    <w:rsid w:val="00515A2C"/>
    <w:rsid w:val="00515E32"/>
    <w:rsid w:val="00520BD7"/>
    <w:rsid w:val="00520D93"/>
    <w:rsid w:val="00521E5C"/>
    <w:rsid w:val="00522390"/>
    <w:rsid w:val="00522756"/>
    <w:rsid w:val="00522DD5"/>
    <w:rsid w:val="00526245"/>
    <w:rsid w:val="00527655"/>
    <w:rsid w:val="0052771D"/>
    <w:rsid w:val="00530DB0"/>
    <w:rsid w:val="0053173D"/>
    <w:rsid w:val="005317B2"/>
    <w:rsid w:val="0053242A"/>
    <w:rsid w:val="00533502"/>
    <w:rsid w:val="00533D4F"/>
    <w:rsid w:val="0053479F"/>
    <w:rsid w:val="00535066"/>
    <w:rsid w:val="00535F1E"/>
    <w:rsid w:val="0054023F"/>
    <w:rsid w:val="00541318"/>
    <w:rsid w:val="005418AD"/>
    <w:rsid w:val="00541B05"/>
    <w:rsid w:val="005426AF"/>
    <w:rsid w:val="00542E1E"/>
    <w:rsid w:val="0054308E"/>
    <w:rsid w:val="00543EF7"/>
    <w:rsid w:val="00544A07"/>
    <w:rsid w:val="00544EC9"/>
    <w:rsid w:val="00544FA5"/>
    <w:rsid w:val="00546BFC"/>
    <w:rsid w:val="005479A5"/>
    <w:rsid w:val="0055221D"/>
    <w:rsid w:val="005531AB"/>
    <w:rsid w:val="00554114"/>
    <w:rsid w:val="00555438"/>
    <w:rsid w:val="00557943"/>
    <w:rsid w:val="00557A43"/>
    <w:rsid w:val="005609DC"/>
    <w:rsid w:val="005616DF"/>
    <w:rsid w:val="00561F7F"/>
    <w:rsid w:val="00564A14"/>
    <w:rsid w:val="0057160D"/>
    <w:rsid w:val="0057171C"/>
    <w:rsid w:val="00571BFE"/>
    <w:rsid w:val="00572572"/>
    <w:rsid w:val="00573FB8"/>
    <w:rsid w:val="005759BD"/>
    <w:rsid w:val="0058173C"/>
    <w:rsid w:val="00581E0F"/>
    <w:rsid w:val="00582BFA"/>
    <w:rsid w:val="005832EF"/>
    <w:rsid w:val="005838FE"/>
    <w:rsid w:val="00584E75"/>
    <w:rsid w:val="00585843"/>
    <w:rsid w:val="005873A0"/>
    <w:rsid w:val="00590466"/>
    <w:rsid w:val="00590796"/>
    <w:rsid w:val="005913CC"/>
    <w:rsid w:val="005914C6"/>
    <w:rsid w:val="0059577A"/>
    <w:rsid w:val="005A07FE"/>
    <w:rsid w:val="005A2091"/>
    <w:rsid w:val="005A261D"/>
    <w:rsid w:val="005A2BCB"/>
    <w:rsid w:val="005A31D1"/>
    <w:rsid w:val="005A3877"/>
    <w:rsid w:val="005A4E9F"/>
    <w:rsid w:val="005A7170"/>
    <w:rsid w:val="005A7998"/>
    <w:rsid w:val="005B0A0F"/>
    <w:rsid w:val="005B119A"/>
    <w:rsid w:val="005B42F4"/>
    <w:rsid w:val="005B77E1"/>
    <w:rsid w:val="005B7E53"/>
    <w:rsid w:val="005C0CFB"/>
    <w:rsid w:val="005C1030"/>
    <w:rsid w:val="005C150E"/>
    <w:rsid w:val="005C3130"/>
    <w:rsid w:val="005C58E0"/>
    <w:rsid w:val="005C722A"/>
    <w:rsid w:val="005C7E7A"/>
    <w:rsid w:val="005D2D78"/>
    <w:rsid w:val="005D5794"/>
    <w:rsid w:val="005D58A0"/>
    <w:rsid w:val="005D70CF"/>
    <w:rsid w:val="005E2B84"/>
    <w:rsid w:val="005E2C1E"/>
    <w:rsid w:val="005E3230"/>
    <w:rsid w:val="005E3FD2"/>
    <w:rsid w:val="005E4120"/>
    <w:rsid w:val="005E49FF"/>
    <w:rsid w:val="005E6427"/>
    <w:rsid w:val="005E6666"/>
    <w:rsid w:val="005E7F37"/>
    <w:rsid w:val="005E7F74"/>
    <w:rsid w:val="005F3A44"/>
    <w:rsid w:val="005F49BF"/>
    <w:rsid w:val="005F516F"/>
    <w:rsid w:val="005F53D2"/>
    <w:rsid w:val="005F7F80"/>
    <w:rsid w:val="006000B3"/>
    <w:rsid w:val="006014C5"/>
    <w:rsid w:val="00602325"/>
    <w:rsid w:val="006031D7"/>
    <w:rsid w:val="00603FF8"/>
    <w:rsid w:val="006059DF"/>
    <w:rsid w:val="00605DC5"/>
    <w:rsid w:val="0060741C"/>
    <w:rsid w:val="00610631"/>
    <w:rsid w:val="006128DD"/>
    <w:rsid w:val="0061493A"/>
    <w:rsid w:val="00614B8B"/>
    <w:rsid w:val="00615AB9"/>
    <w:rsid w:val="00616DDB"/>
    <w:rsid w:val="00616F8B"/>
    <w:rsid w:val="00617444"/>
    <w:rsid w:val="006210BD"/>
    <w:rsid w:val="00624257"/>
    <w:rsid w:val="0062435E"/>
    <w:rsid w:val="00624D95"/>
    <w:rsid w:val="00625126"/>
    <w:rsid w:val="006279E1"/>
    <w:rsid w:val="00630B7E"/>
    <w:rsid w:val="00632DCC"/>
    <w:rsid w:val="00635AB1"/>
    <w:rsid w:val="00635AC6"/>
    <w:rsid w:val="00636E6B"/>
    <w:rsid w:val="006373B1"/>
    <w:rsid w:val="00640948"/>
    <w:rsid w:val="006440E0"/>
    <w:rsid w:val="00644E21"/>
    <w:rsid w:val="00645346"/>
    <w:rsid w:val="00646232"/>
    <w:rsid w:val="00647877"/>
    <w:rsid w:val="006510F3"/>
    <w:rsid w:val="00651147"/>
    <w:rsid w:val="0065324A"/>
    <w:rsid w:val="00654B03"/>
    <w:rsid w:val="00655FD5"/>
    <w:rsid w:val="006601CA"/>
    <w:rsid w:val="0066342D"/>
    <w:rsid w:val="00664FC9"/>
    <w:rsid w:val="00665DEF"/>
    <w:rsid w:val="00666776"/>
    <w:rsid w:val="00666E1D"/>
    <w:rsid w:val="006673C6"/>
    <w:rsid w:val="00667817"/>
    <w:rsid w:val="00670930"/>
    <w:rsid w:val="00671123"/>
    <w:rsid w:val="006728BC"/>
    <w:rsid w:val="0067372E"/>
    <w:rsid w:val="00673E93"/>
    <w:rsid w:val="006800A9"/>
    <w:rsid w:val="006806BF"/>
    <w:rsid w:val="006809C7"/>
    <w:rsid w:val="00682D1E"/>
    <w:rsid w:val="0068311C"/>
    <w:rsid w:val="006844D4"/>
    <w:rsid w:val="00685582"/>
    <w:rsid w:val="00686E0A"/>
    <w:rsid w:val="00687EB7"/>
    <w:rsid w:val="00690648"/>
    <w:rsid w:val="00690A87"/>
    <w:rsid w:val="00692B1C"/>
    <w:rsid w:val="00693135"/>
    <w:rsid w:val="00694045"/>
    <w:rsid w:val="006948B1"/>
    <w:rsid w:val="00696A3A"/>
    <w:rsid w:val="00696C1D"/>
    <w:rsid w:val="0069733B"/>
    <w:rsid w:val="006A0EA5"/>
    <w:rsid w:val="006A18BC"/>
    <w:rsid w:val="006A1B5E"/>
    <w:rsid w:val="006A22AD"/>
    <w:rsid w:val="006A2BDB"/>
    <w:rsid w:val="006A30CE"/>
    <w:rsid w:val="006A3CF4"/>
    <w:rsid w:val="006A64CA"/>
    <w:rsid w:val="006A66F2"/>
    <w:rsid w:val="006A6CF0"/>
    <w:rsid w:val="006A79FA"/>
    <w:rsid w:val="006B125A"/>
    <w:rsid w:val="006B21DF"/>
    <w:rsid w:val="006B3BDE"/>
    <w:rsid w:val="006B597D"/>
    <w:rsid w:val="006B79E6"/>
    <w:rsid w:val="006B7A21"/>
    <w:rsid w:val="006B7A7D"/>
    <w:rsid w:val="006C2B2E"/>
    <w:rsid w:val="006C3BE7"/>
    <w:rsid w:val="006C5056"/>
    <w:rsid w:val="006C5A53"/>
    <w:rsid w:val="006C76A5"/>
    <w:rsid w:val="006C7A94"/>
    <w:rsid w:val="006D0D56"/>
    <w:rsid w:val="006D1ECE"/>
    <w:rsid w:val="006D21DD"/>
    <w:rsid w:val="006D267E"/>
    <w:rsid w:val="006E0621"/>
    <w:rsid w:val="006E0C23"/>
    <w:rsid w:val="006E44B3"/>
    <w:rsid w:val="006E505C"/>
    <w:rsid w:val="006E52BB"/>
    <w:rsid w:val="006E5AF1"/>
    <w:rsid w:val="006E7BD9"/>
    <w:rsid w:val="006F0041"/>
    <w:rsid w:val="006F0BFD"/>
    <w:rsid w:val="006F30D7"/>
    <w:rsid w:val="006F49F8"/>
    <w:rsid w:val="006F53C2"/>
    <w:rsid w:val="006F5411"/>
    <w:rsid w:val="006F56EB"/>
    <w:rsid w:val="006F71A9"/>
    <w:rsid w:val="006F788C"/>
    <w:rsid w:val="00700620"/>
    <w:rsid w:val="0070267B"/>
    <w:rsid w:val="00703F90"/>
    <w:rsid w:val="00704F70"/>
    <w:rsid w:val="007053C8"/>
    <w:rsid w:val="007115E2"/>
    <w:rsid w:val="007119F4"/>
    <w:rsid w:val="00712870"/>
    <w:rsid w:val="00712D4B"/>
    <w:rsid w:val="00712F57"/>
    <w:rsid w:val="0071399C"/>
    <w:rsid w:val="00714473"/>
    <w:rsid w:val="00714C7B"/>
    <w:rsid w:val="0071631E"/>
    <w:rsid w:val="00717A8C"/>
    <w:rsid w:val="00720E93"/>
    <w:rsid w:val="0072221D"/>
    <w:rsid w:val="00723E64"/>
    <w:rsid w:val="00723F41"/>
    <w:rsid w:val="00725476"/>
    <w:rsid w:val="00726551"/>
    <w:rsid w:val="0072734C"/>
    <w:rsid w:val="007301C6"/>
    <w:rsid w:val="00730A20"/>
    <w:rsid w:val="00731AD5"/>
    <w:rsid w:val="007402D7"/>
    <w:rsid w:val="00742782"/>
    <w:rsid w:val="00746002"/>
    <w:rsid w:val="007466F3"/>
    <w:rsid w:val="00746DE9"/>
    <w:rsid w:val="00747809"/>
    <w:rsid w:val="00747810"/>
    <w:rsid w:val="00750597"/>
    <w:rsid w:val="0075281A"/>
    <w:rsid w:val="00754FDD"/>
    <w:rsid w:val="007551B4"/>
    <w:rsid w:val="00755F3C"/>
    <w:rsid w:val="00756662"/>
    <w:rsid w:val="00757458"/>
    <w:rsid w:val="00757D92"/>
    <w:rsid w:val="00757E46"/>
    <w:rsid w:val="00757ED6"/>
    <w:rsid w:val="007619D0"/>
    <w:rsid w:val="00762D1B"/>
    <w:rsid w:val="00763017"/>
    <w:rsid w:val="00763FF8"/>
    <w:rsid w:val="00764884"/>
    <w:rsid w:val="00764A7C"/>
    <w:rsid w:val="0076596C"/>
    <w:rsid w:val="00766157"/>
    <w:rsid w:val="007661D9"/>
    <w:rsid w:val="00770D3C"/>
    <w:rsid w:val="007722B8"/>
    <w:rsid w:val="007728D6"/>
    <w:rsid w:val="007751E4"/>
    <w:rsid w:val="007752BC"/>
    <w:rsid w:val="00775E68"/>
    <w:rsid w:val="007813B3"/>
    <w:rsid w:val="00784275"/>
    <w:rsid w:val="007855D2"/>
    <w:rsid w:val="007857DB"/>
    <w:rsid w:val="0079062E"/>
    <w:rsid w:val="00790CD9"/>
    <w:rsid w:val="007922CE"/>
    <w:rsid w:val="00794463"/>
    <w:rsid w:val="0079635D"/>
    <w:rsid w:val="007966B6"/>
    <w:rsid w:val="007977F6"/>
    <w:rsid w:val="00797C29"/>
    <w:rsid w:val="007A2531"/>
    <w:rsid w:val="007A2D59"/>
    <w:rsid w:val="007A3163"/>
    <w:rsid w:val="007A4682"/>
    <w:rsid w:val="007A4E3D"/>
    <w:rsid w:val="007A74E1"/>
    <w:rsid w:val="007A7B73"/>
    <w:rsid w:val="007B07FB"/>
    <w:rsid w:val="007B1A7A"/>
    <w:rsid w:val="007B29E4"/>
    <w:rsid w:val="007B3A61"/>
    <w:rsid w:val="007B430C"/>
    <w:rsid w:val="007B44FE"/>
    <w:rsid w:val="007B4E7B"/>
    <w:rsid w:val="007B5D94"/>
    <w:rsid w:val="007B60E0"/>
    <w:rsid w:val="007B6271"/>
    <w:rsid w:val="007B6CD6"/>
    <w:rsid w:val="007B766E"/>
    <w:rsid w:val="007B7DEC"/>
    <w:rsid w:val="007C03F2"/>
    <w:rsid w:val="007C1B47"/>
    <w:rsid w:val="007C1EC3"/>
    <w:rsid w:val="007C2A49"/>
    <w:rsid w:val="007C3903"/>
    <w:rsid w:val="007C66FE"/>
    <w:rsid w:val="007C67D1"/>
    <w:rsid w:val="007C7282"/>
    <w:rsid w:val="007D00EF"/>
    <w:rsid w:val="007D091B"/>
    <w:rsid w:val="007D1D58"/>
    <w:rsid w:val="007D2DF2"/>
    <w:rsid w:val="007D32E0"/>
    <w:rsid w:val="007D4E1A"/>
    <w:rsid w:val="007D5311"/>
    <w:rsid w:val="007D5534"/>
    <w:rsid w:val="007D5546"/>
    <w:rsid w:val="007E147C"/>
    <w:rsid w:val="007E191F"/>
    <w:rsid w:val="007E4578"/>
    <w:rsid w:val="007E5808"/>
    <w:rsid w:val="007E63B5"/>
    <w:rsid w:val="007E7A3F"/>
    <w:rsid w:val="007F0497"/>
    <w:rsid w:val="007F2CEE"/>
    <w:rsid w:val="007F31DD"/>
    <w:rsid w:val="007F44F3"/>
    <w:rsid w:val="007F59F3"/>
    <w:rsid w:val="00800836"/>
    <w:rsid w:val="00801A6D"/>
    <w:rsid w:val="00801F17"/>
    <w:rsid w:val="00802B47"/>
    <w:rsid w:val="00802B97"/>
    <w:rsid w:val="00803CC6"/>
    <w:rsid w:val="00804D1A"/>
    <w:rsid w:val="00804DB0"/>
    <w:rsid w:val="00806F21"/>
    <w:rsid w:val="008103D4"/>
    <w:rsid w:val="00811752"/>
    <w:rsid w:val="00811E6C"/>
    <w:rsid w:val="008120A2"/>
    <w:rsid w:val="00812D6D"/>
    <w:rsid w:val="00814969"/>
    <w:rsid w:val="0081514B"/>
    <w:rsid w:val="00815406"/>
    <w:rsid w:val="0081555C"/>
    <w:rsid w:val="008161BC"/>
    <w:rsid w:val="008170A5"/>
    <w:rsid w:val="008172CD"/>
    <w:rsid w:val="00820631"/>
    <w:rsid w:val="00822676"/>
    <w:rsid w:val="00825120"/>
    <w:rsid w:val="00825A34"/>
    <w:rsid w:val="00825F7B"/>
    <w:rsid w:val="00830758"/>
    <w:rsid w:val="0083089D"/>
    <w:rsid w:val="00830D79"/>
    <w:rsid w:val="008322AF"/>
    <w:rsid w:val="00833CAE"/>
    <w:rsid w:val="00834AA6"/>
    <w:rsid w:val="00836EF6"/>
    <w:rsid w:val="0083735D"/>
    <w:rsid w:val="008407C3"/>
    <w:rsid w:val="0084283E"/>
    <w:rsid w:val="00844763"/>
    <w:rsid w:val="00846177"/>
    <w:rsid w:val="008503A7"/>
    <w:rsid w:val="0085102E"/>
    <w:rsid w:val="00851CFB"/>
    <w:rsid w:val="00857F72"/>
    <w:rsid w:val="00860426"/>
    <w:rsid w:val="00863253"/>
    <w:rsid w:val="0086552B"/>
    <w:rsid w:val="0086720C"/>
    <w:rsid w:val="00867462"/>
    <w:rsid w:val="00867F57"/>
    <w:rsid w:val="00870E4F"/>
    <w:rsid w:val="00870F9F"/>
    <w:rsid w:val="00873437"/>
    <w:rsid w:val="0087374F"/>
    <w:rsid w:val="008743E6"/>
    <w:rsid w:val="00875879"/>
    <w:rsid w:val="00875BAA"/>
    <w:rsid w:val="008764FB"/>
    <w:rsid w:val="0087654E"/>
    <w:rsid w:val="00880E03"/>
    <w:rsid w:val="008813F7"/>
    <w:rsid w:val="008839C8"/>
    <w:rsid w:val="00884337"/>
    <w:rsid w:val="00884D52"/>
    <w:rsid w:val="00886A59"/>
    <w:rsid w:val="0089150E"/>
    <w:rsid w:val="00892317"/>
    <w:rsid w:val="00894EFF"/>
    <w:rsid w:val="00894FAE"/>
    <w:rsid w:val="00896D6F"/>
    <w:rsid w:val="008A0AD4"/>
    <w:rsid w:val="008A14B4"/>
    <w:rsid w:val="008A2191"/>
    <w:rsid w:val="008A2751"/>
    <w:rsid w:val="008A33F2"/>
    <w:rsid w:val="008A42ED"/>
    <w:rsid w:val="008A532E"/>
    <w:rsid w:val="008A680A"/>
    <w:rsid w:val="008A6BA2"/>
    <w:rsid w:val="008A78B2"/>
    <w:rsid w:val="008B082E"/>
    <w:rsid w:val="008B0E03"/>
    <w:rsid w:val="008B1A71"/>
    <w:rsid w:val="008B5354"/>
    <w:rsid w:val="008B7029"/>
    <w:rsid w:val="008B750A"/>
    <w:rsid w:val="008B79F8"/>
    <w:rsid w:val="008C00E3"/>
    <w:rsid w:val="008C1CD1"/>
    <w:rsid w:val="008C3157"/>
    <w:rsid w:val="008C54D1"/>
    <w:rsid w:val="008C5E10"/>
    <w:rsid w:val="008C621B"/>
    <w:rsid w:val="008C70C8"/>
    <w:rsid w:val="008D069C"/>
    <w:rsid w:val="008D3BB8"/>
    <w:rsid w:val="008D4048"/>
    <w:rsid w:val="008D5034"/>
    <w:rsid w:val="008D5589"/>
    <w:rsid w:val="008D712E"/>
    <w:rsid w:val="008E01BB"/>
    <w:rsid w:val="008E336F"/>
    <w:rsid w:val="008E489A"/>
    <w:rsid w:val="008E672B"/>
    <w:rsid w:val="008E738B"/>
    <w:rsid w:val="008E7AE0"/>
    <w:rsid w:val="008F131F"/>
    <w:rsid w:val="008F15F0"/>
    <w:rsid w:val="008F3918"/>
    <w:rsid w:val="008F4850"/>
    <w:rsid w:val="008F4E17"/>
    <w:rsid w:val="008F5FD2"/>
    <w:rsid w:val="008F6F27"/>
    <w:rsid w:val="00902EC2"/>
    <w:rsid w:val="00904B23"/>
    <w:rsid w:val="00904C16"/>
    <w:rsid w:val="00905075"/>
    <w:rsid w:val="00905557"/>
    <w:rsid w:val="00905BEB"/>
    <w:rsid w:val="00910277"/>
    <w:rsid w:val="00911716"/>
    <w:rsid w:val="00912CF5"/>
    <w:rsid w:val="00913732"/>
    <w:rsid w:val="009153B3"/>
    <w:rsid w:val="00920CD0"/>
    <w:rsid w:val="00924764"/>
    <w:rsid w:val="00924D8A"/>
    <w:rsid w:val="00927377"/>
    <w:rsid w:val="00927699"/>
    <w:rsid w:val="00930EC0"/>
    <w:rsid w:val="00932CF2"/>
    <w:rsid w:val="00933B11"/>
    <w:rsid w:val="0093726A"/>
    <w:rsid w:val="0094132F"/>
    <w:rsid w:val="0094295A"/>
    <w:rsid w:val="00943009"/>
    <w:rsid w:val="00944E54"/>
    <w:rsid w:val="00945AA2"/>
    <w:rsid w:val="009503DC"/>
    <w:rsid w:val="00950839"/>
    <w:rsid w:val="009515E9"/>
    <w:rsid w:val="009528CF"/>
    <w:rsid w:val="00953865"/>
    <w:rsid w:val="00953904"/>
    <w:rsid w:val="00953B3A"/>
    <w:rsid w:val="00953DB0"/>
    <w:rsid w:val="0095423A"/>
    <w:rsid w:val="00955B28"/>
    <w:rsid w:val="00961885"/>
    <w:rsid w:val="00963F49"/>
    <w:rsid w:val="009673E8"/>
    <w:rsid w:val="009706AF"/>
    <w:rsid w:val="00970B79"/>
    <w:rsid w:val="0097281E"/>
    <w:rsid w:val="00974A64"/>
    <w:rsid w:val="00975645"/>
    <w:rsid w:val="009778A0"/>
    <w:rsid w:val="0098125E"/>
    <w:rsid w:val="00981C62"/>
    <w:rsid w:val="00981C91"/>
    <w:rsid w:val="0098274F"/>
    <w:rsid w:val="00984368"/>
    <w:rsid w:val="00984F03"/>
    <w:rsid w:val="00986A54"/>
    <w:rsid w:val="00986F3C"/>
    <w:rsid w:val="009870F3"/>
    <w:rsid w:val="009872EF"/>
    <w:rsid w:val="00987B4B"/>
    <w:rsid w:val="009906D7"/>
    <w:rsid w:val="0099154B"/>
    <w:rsid w:val="00991B21"/>
    <w:rsid w:val="009920BB"/>
    <w:rsid w:val="009920D3"/>
    <w:rsid w:val="009A01CD"/>
    <w:rsid w:val="009A0342"/>
    <w:rsid w:val="009A0636"/>
    <w:rsid w:val="009A10E9"/>
    <w:rsid w:val="009A17F7"/>
    <w:rsid w:val="009A1C50"/>
    <w:rsid w:val="009A38A4"/>
    <w:rsid w:val="009A3C84"/>
    <w:rsid w:val="009A4EC7"/>
    <w:rsid w:val="009A5617"/>
    <w:rsid w:val="009A596A"/>
    <w:rsid w:val="009A6999"/>
    <w:rsid w:val="009A6FD2"/>
    <w:rsid w:val="009B072B"/>
    <w:rsid w:val="009B2691"/>
    <w:rsid w:val="009B4CA1"/>
    <w:rsid w:val="009B72AD"/>
    <w:rsid w:val="009B7AAD"/>
    <w:rsid w:val="009C14EA"/>
    <w:rsid w:val="009C229E"/>
    <w:rsid w:val="009C3466"/>
    <w:rsid w:val="009C4A79"/>
    <w:rsid w:val="009C4AE1"/>
    <w:rsid w:val="009C5EBD"/>
    <w:rsid w:val="009C6B5A"/>
    <w:rsid w:val="009D1779"/>
    <w:rsid w:val="009D32E4"/>
    <w:rsid w:val="009D7F57"/>
    <w:rsid w:val="009E0487"/>
    <w:rsid w:val="009E13F9"/>
    <w:rsid w:val="009E1756"/>
    <w:rsid w:val="009E20C2"/>
    <w:rsid w:val="009E3BF8"/>
    <w:rsid w:val="009E5A4E"/>
    <w:rsid w:val="009F12D8"/>
    <w:rsid w:val="009F1EE7"/>
    <w:rsid w:val="009F2A32"/>
    <w:rsid w:val="009F2EE7"/>
    <w:rsid w:val="009F41DF"/>
    <w:rsid w:val="009F53B5"/>
    <w:rsid w:val="009F7D30"/>
    <w:rsid w:val="009F7FCA"/>
    <w:rsid w:val="00A00FAF"/>
    <w:rsid w:val="00A0151C"/>
    <w:rsid w:val="00A016A2"/>
    <w:rsid w:val="00A02F3D"/>
    <w:rsid w:val="00A04C46"/>
    <w:rsid w:val="00A0545E"/>
    <w:rsid w:val="00A07190"/>
    <w:rsid w:val="00A07AE6"/>
    <w:rsid w:val="00A07F66"/>
    <w:rsid w:val="00A1042F"/>
    <w:rsid w:val="00A1058F"/>
    <w:rsid w:val="00A13593"/>
    <w:rsid w:val="00A136D5"/>
    <w:rsid w:val="00A140FB"/>
    <w:rsid w:val="00A14B06"/>
    <w:rsid w:val="00A15DAC"/>
    <w:rsid w:val="00A1740D"/>
    <w:rsid w:val="00A20816"/>
    <w:rsid w:val="00A208FB"/>
    <w:rsid w:val="00A20C42"/>
    <w:rsid w:val="00A210EB"/>
    <w:rsid w:val="00A24B12"/>
    <w:rsid w:val="00A25041"/>
    <w:rsid w:val="00A25D8E"/>
    <w:rsid w:val="00A25FDA"/>
    <w:rsid w:val="00A26185"/>
    <w:rsid w:val="00A31979"/>
    <w:rsid w:val="00A31E05"/>
    <w:rsid w:val="00A32B5D"/>
    <w:rsid w:val="00A32F27"/>
    <w:rsid w:val="00A33401"/>
    <w:rsid w:val="00A33D12"/>
    <w:rsid w:val="00A34579"/>
    <w:rsid w:val="00A36F79"/>
    <w:rsid w:val="00A37D0D"/>
    <w:rsid w:val="00A37F24"/>
    <w:rsid w:val="00A41969"/>
    <w:rsid w:val="00A41DD1"/>
    <w:rsid w:val="00A429BA"/>
    <w:rsid w:val="00A43063"/>
    <w:rsid w:val="00A44E86"/>
    <w:rsid w:val="00A459ED"/>
    <w:rsid w:val="00A461BA"/>
    <w:rsid w:val="00A47229"/>
    <w:rsid w:val="00A51CD2"/>
    <w:rsid w:val="00A53C65"/>
    <w:rsid w:val="00A55279"/>
    <w:rsid w:val="00A5550B"/>
    <w:rsid w:val="00A55B30"/>
    <w:rsid w:val="00A55B4F"/>
    <w:rsid w:val="00A57053"/>
    <w:rsid w:val="00A57843"/>
    <w:rsid w:val="00A60543"/>
    <w:rsid w:val="00A61D06"/>
    <w:rsid w:val="00A620F0"/>
    <w:rsid w:val="00A624AA"/>
    <w:rsid w:val="00A637AE"/>
    <w:rsid w:val="00A65E14"/>
    <w:rsid w:val="00A70AC9"/>
    <w:rsid w:val="00A70BA4"/>
    <w:rsid w:val="00A73233"/>
    <w:rsid w:val="00A755EF"/>
    <w:rsid w:val="00A77224"/>
    <w:rsid w:val="00A7760F"/>
    <w:rsid w:val="00A776E7"/>
    <w:rsid w:val="00A80CE5"/>
    <w:rsid w:val="00A825F8"/>
    <w:rsid w:val="00A8368B"/>
    <w:rsid w:val="00A83A6E"/>
    <w:rsid w:val="00A850D8"/>
    <w:rsid w:val="00A85876"/>
    <w:rsid w:val="00A85911"/>
    <w:rsid w:val="00A85DEC"/>
    <w:rsid w:val="00A8612C"/>
    <w:rsid w:val="00A8657B"/>
    <w:rsid w:val="00A86CC6"/>
    <w:rsid w:val="00A8705A"/>
    <w:rsid w:val="00A90938"/>
    <w:rsid w:val="00A93B93"/>
    <w:rsid w:val="00A93D46"/>
    <w:rsid w:val="00A9437E"/>
    <w:rsid w:val="00A948F5"/>
    <w:rsid w:val="00A950EC"/>
    <w:rsid w:val="00A96F5C"/>
    <w:rsid w:val="00A97FA6"/>
    <w:rsid w:val="00AA1F66"/>
    <w:rsid w:val="00AA2291"/>
    <w:rsid w:val="00AA2ED6"/>
    <w:rsid w:val="00AA43FF"/>
    <w:rsid w:val="00AA60E4"/>
    <w:rsid w:val="00AA78E4"/>
    <w:rsid w:val="00AB3524"/>
    <w:rsid w:val="00AB6D63"/>
    <w:rsid w:val="00AC01AE"/>
    <w:rsid w:val="00AC24F6"/>
    <w:rsid w:val="00AC3055"/>
    <w:rsid w:val="00AC357B"/>
    <w:rsid w:val="00AC3592"/>
    <w:rsid w:val="00AC471C"/>
    <w:rsid w:val="00AC5B0A"/>
    <w:rsid w:val="00AC6FE2"/>
    <w:rsid w:val="00AD00F0"/>
    <w:rsid w:val="00AD0472"/>
    <w:rsid w:val="00AD0B5B"/>
    <w:rsid w:val="00AD3697"/>
    <w:rsid w:val="00AD4542"/>
    <w:rsid w:val="00AD5C2C"/>
    <w:rsid w:val="00AD61AD"/>
    <w:rsid w:val="00AD73E8"/>
    <w:rsid w:val="00AE0106"/>
    <w:rsid w:val="00AE359A"/>
    <w:rsid w:val="00AE3F19"/>
    <w:rsid w:val="00AE4D40"/>
    <w:rsid w:val="00AF0878"/>
    <w:rsid w:val="00AF0B3F"/>
    <w:rsid w:val="00AF1226"/>
    <w:rsid w:val="00AF1CE5"/>
    <w:rsid w:val="00AF2134"/>
    <w:rsid w:val="00AF56A2"/>
    <w:rsid w:val="00AF5A14"/>
    <w:rsid w:val="00AF61C3"/>
    <w:rsid w:val="00AF71FA"/>
    <w:rsid w:val="00B0075D"/>
    <w:rsid w:val="00B01E21"/>
    <w:rsid w:val="00B022ED"/>
    <w:rsid w:val="00B03797"/>
    <w:rsid w:val="00B03F0B"/>
    <w:rsid w:val="00B047BB"/>
    <w:rsid w:val="00B04D35"/>
    <w:rsid w:val="00B10C45"/>
    <w:rsid w:val="00B10EBA"/>
    <w:rsid w:val="00B110B4"/>
    <w:rsid w:val="00B126D1"/>
    <w:rsid w:val="00B139FF"/>
    <w:rsid w:val="00B141E6"/>
    <w:rsid w:val="00B14D33"/>
    <w:rsid w:val="00B173BD"/>
    <w:rsid w:val="00B17756"/>
    <w:rsid w:val="00B17AA4"/>
    <w:rsid w:val="00B21ADC"/>
    <w:rsid w:val="00B230DB"/>
    <w:rsid w:val="00B24BDD"/>
    <w:rsid w:val="00B2539F"/>
    <w:rsid w:val="00B264A6"/>
    <w:rsid w:val="00B313FF"/>
    <w:rsid w:val="00B318DD"/>
    <w:rsid w:val="00B31C6A"/>
    <w:rsid w:val="00B32A82"/>
    <w:rsid w:val="00B32F02"/>
    <w:rsid w:val="00B33EA4"/>
    <w:rsid w:val="00B357BF"/>
    <w:rsid w:val="00B3621A"/>
    <w:rsid w:val="00B36E07"/>
    <w:rsid w:val="00B37AD7"/>
    <w:rsid w:val="00B414DA"/>
    <w:rsid w:val="00B44EDF"/>
    <w:rsid w:val="00B47BED"/>
    <w:rsid w:val="00B50D99"/>
    <w:rsid w:val="00B513DF"/>
    <w:rsid w:val="00B51BF9"/>
    <w:rsid w:val="00B523BD"/>
    <w:rsid w:val="00B551EB"/>
    <w:rsid w:val="00B55439"/>
    <w:rsid w:val="00B5618F"/>
    <w:rsid w:val="00B561CD"/>
    <w:rsid w:val="00B56CFB"/>
    <w:rsid w:val="00B56DBB"/>
    <w:rsid w:val="00B57727"/>
    <w:rsid w:val="00B57C1D"/>
    <w:rsid w:val="00B60450"/>
    <w:rsid w:val="00B6073D"/>
    <w:rsid w:val="00B62597"/>
    <w:rsid w:val="00B62909"/>
    <w:rsid w:val="00B6380C"/>
    <w:rsid w:val="00B63A68"/>
    <w:rsid w:val="00B64A47"/>
    <w:rsid w:val="00B64BA7"/>
    <w:rsid w:val="00B64D07"/>
    <w:rsid w:val="00B6692C"/>
    <w:rsid w:val="00B671BF"/>
    <w:rsid w:val="00B705AB"/>
    <w:rsid w:val="00B70803"/>
    <w:rsid w:val="00B708F7"/>
    <w:rsid w:val="00B70EE5"/>
    <w:rsid w:val="00B71F16"/>
    <w:rsid w:val="00B73B94"/>
    <w:rsid w:val="00B73CB0"/>
    <w:rsid w:val="00B76F59"/>
    <w:rsid w:val="00B77F5A"/>
    <w:rsid w:val="00B800C0"/>
    <w:rsid w:val="00B806D0"/>
    <w:rsid w:val="00B809C8"/>
    <w:rsid w:val="00B81328"/>
    <w:rsid w:val="00B815E0"/>
    <w:rsid w:val="00B832AC"/>
    <w:rsid w:val="00B834CE"/>
    <w:rsid w:val="00B846C7"/>
    <w:rsid w:val="00B853DB"/>
    <w:rsid w:val="00B86570"/>
    <w:rsid w:val="00B872FA"/>
    <w:rsid w:val="00B90730"/>
    <w:rsid w:val="00B90B38"/>
    <w:rsid w:val="00B93A34"/>
    <w:rsid w:val="00B94620"/>
    <w:rsid w:val="00B96918"/>
    <w:rsid w:val="00BA2D3A"/>
    <w:rsid w:val="00BA3DC8"/>
    <w:rsid w:val="00BA5112"/>
    <w:rsid w:val="00BA6FD7"/>
    <w:rsid w:val="00BB13E5"/>
    <w:rsid w:val="00BB20B2"/>
    <w:rsid w:val="00BB29BC"/>
    <w:rsid w:val="00BB5BFE"/>
    <w:rsid w:val="00BB5EAB"/>
    <w:rsid w:val="00BC0D3C"/>
    <w:rsid w:val="00BC2387"/>
    <w:rsid w:val="00BC3713"/>
    <w:rsid w:val="00BC542D"/>
    <w:rsid w:val="00BC5529"/>
    <w:rsid w:val="00BD0F13"/>
    <w:rsid w:val="00BD1023"/>
    <w:rsid w:val="00BD1116"/>
    <w:rsid w:val="00BD4243"/>
    <w:rsid w:val="00BD4BF2"/>
    <w:rsid w:val="00BD728E"/>
    <w:rsid w:val="00BD75F8"/>
    <w:rsid w:val="00BE0B33"/>
    <w:rsid w:val="00BE0B43"/>
    <w:rsid w:val="00BE0BC2"/>
    <w:rsid w:val="00BE2B8B"/>
    <w:rsid w:val="00BE2BB9"/>
    <w:rsid w:val="00BE2EA7"/>
    <w:rsid w:val="00BE4483"/>
    <w:rsid w:val="00BE5211"/>
    <w:rsid w:val="00BE630C"/>
    <w:rsid w:val="00BE7840"/>
    <w:rsid w:val="00BF190E"/>
    <w:rsid w:val="00BF1F7F"/>
    <w:rsid w:val="00BF299F"/>
    <w:rsid w:val="00BF2BF8"/>
    <w:rsid w:val="00BF37B8"/>
    <w:rsid w:val="00BF4E6F"/>
    <w:rsid w:val="00BF4FC6"/>
    <w:rsid w:val="00BF652C"/>
    <w:rsid w:val="00BF6B0F"/>
    <w:rsid w:val="00BF7828"/>
    <w:rsid w:val="00BF79E8"/>
    <w:rsid w:val="00C03203"/>
    <w:rsid w:val="00C032CB"/>
    <w:rsid w:val="00C033D7"/>
    <w:rsid w:val="00C0343F"/>
    <w:rsid w:val="00C04E41"/>
    <w:rsid w:val="00C0582D"/>
    <w:rsid w:val="00C06436"/>
    <w:rsid w:val="00C0796B"/>
    <w:rsid w:val="00C1064B"/>
    <w:rsid w:val="00C10871"/>
    <w:rsid w:val="00C117A6"/>
    <w:rsid w:val="00C14DDA"/>
    <w:rsid w:val="00C16338"/>
    <w:rsid w:val="00C16C9E"/>
    <w:rsid w:val="00C23777"/>
    <w:rsid w:val="00C24098"/>
    <w:rsid w:val="00C24413"/>
    <w:rsid w:val="00C259DB"/>
    <w:rsid w:val="00C260DE"/>
    <w:rsid w:val="00C262BC"/>
    <w:rsid w:val="00C26905"/>
    <w:rsid w:val="00C2778C"/>
    <w:rsid w:val="00C3074E"/>
    <w:rsid w:val="00C30870"/>
    <w:rsid w:val="00C31952"/>
    <w:rsid w:val="00C32356"/>
    <w:rsid w:val="00C32703"/>
    <w:rsid w:val="00C32875"/>
    <w:rsid w:val="00C34333"/>
    <w:rsid w:val="00C359C3"/>
    <w:rsid w:val="00C363B0"/>
    <w:rsid w:val="00C3680B"/>
    <w:rsid w:val="00C371FC"/>
    <w:rsid w:val="00C37364"/>
    <w:rsid w:val="00C40199"/>
    <w:rsid w:val="00C40AAE"/>
    <w:rsid w:val="00C4193B"/>
    <w:rsid w:val="00C420B4"/>
    <w:rsid w:val="00C440A8"/>
    <w:rsid w:val="00C44323"/>
    <w:rsid w:val="00C51B17"/>
    <w:rsid w:val="00C52A96"/>
    <w:rsid w:val="00C542E9"/>
    <w:rsid w:val="00C55675"/>
    <w:rsid w:val="00C55B51"/>
    <w:rsid w:val="00C55D9E"/>
    <w:rsid w:val="00C569C4"/>
    <w:rsid w:val="00C57EC6"/>
    <w:rsid w:val="00C616E3"/>
    <w:rsid w:val="00C61947"/>
    <w:rsid w:val="00C61C95"/>
    <w:rsid w:val="00C63802"/>
    <w:rsid w:val="00C66CED"/>
    <w:rsid w:val="00C6753C"/>
    <w:rsid w:val="00C70BB5"/>
    <w:rsid w:val="00C712D2"/>
    <w:rsid w:val="00C7270A"/>
    <w:rsid w:val="00C730E5"/>
    <w:rsid w:val="00C7331C"/>
    <w:rsid w:val="00C74509"/>
    <w:rsid w:val="00C7525F"/>
    <w:rsid w:val="00C75F71"/>
    <w:rsid w:val="00C80E33"/>
    <w:rsid w:val="00C80F02"/>
    <w:rsid w:val="00C8143E"/>
    <w:rsid w:val="00C817FB"/>
    <w:rsid w:val="00C82C60"/>
    <w:rsid w:val="00C82FC9"/>
    <w:rsid w:val="00C83B02"/>
    <w:rsid w:val="00C84CAB"/>
    <w:rsid w:val="00C85D24"/>
    <w:rsid w:val="00C865A0"/>
    <w:rsid w:val="00C87BFD"/>
    <w:rsid w:val="00C91EC7"/>
    <w:rsid w:val="00C925B7"/>
    <w:rsid w:val="00C93DB3"/>
    <w:rsid w:val="00C93F69"/>
    <w:rsid w:val="00C944DD"/>
    <w:rsid w:val="00C96452"/>
    <w:rsid w:val="00C967ED"/>
    <w:rsid w:val="00CA0924"/>
    <w:rsid w:val="00CA19EA"/>
    <w:rsid w:val="00CA2CAF"/>
    <w:rsid w:val="00CA353B"/>
    <w:rsid w:val="00CA3901"/>
    <w:rsid w:val="00CA5A14"/>
    <w:rsid w:val="00CA67C8"/>
    <w:rsid w:val="00CA74A3"/>
    <w:rsid w:val="00CB1185"/>
    <w:rsid w:val="00CB24B0"/>
    <w:rsid w:val="00CB40F4"/>
    <w:rsid w:val="00CB43C3"/>
    <w:rsid w:val="00CB4CAA"/>
    <w:rsid w:val="00CB4FDF"/>
    <w:rsid w:val="00CB5255"/>
    <w:rsid w:val="00CB539C"/>
    <w:rsid w:val="00CB6F4E"/>
    <w:rsid w:val="00CB7F98"/>
    <w:rsid w:val="00CC066A"/>
    <w:rsid w:val="00CC1980"/>
    <w:rsid w:val="00CC1E1D"/>
    <w:rsid w:val="00CC2FD4"/>
    <w:rsid w:val="00CC3717"/>
    <w:rsid w:val="00CC65C3"/>
    <w:rsid w:val="00CC7279"/>
    <w:rsid w:val="00CD08D3"/>
    <w:rsid w:val="00CD2F3F"/>
    <w:rsid w:val="00CD3041"/>
    <w:rsid w:val="00CD352D"/>
    <w:rsid w:val="00CD64B9"/>
    <w:rsid w:val="00CD686B"/>
    <w:rsid w:val="00CD7E7E"/>
    <w:rsid w:val="00CE1707"/>
    <w:rsid w:val="00CE40B5"/>
    <w:rsid w:val="00CE424C"/>
    <w:rsid w:val="00CE455E"/>
    <w:rsid w:val="00CE46FE"/>
    <w:rsid w:val="00CE51DB"/>
    <w:rsid w:val="00CE6311"/>
    <w:rsid w:val="00CF1A81"/>
    <w:rsid w:val="00CF49E6"/>
    <w:rsid w:val="00CF62C3"/>
    <w:rsid w:val="00D00968"/>
    <w:rsid w:val="00D024E9"/>
    <w:rsid w:val="00D04E1C"/>
    <w:rsid w:val="00D0535D"/>
    <w:rsid w:val="00D05547"/>
    <w:rsid w:val="00D05F11"/>
    <w:rsid w:val="00D06363"/>
    <w:rsid w:val="00D0747A"/>
    <w:rsid w:val="00D07661"/>
    <w:rsid w:val="00D119C9"/>
    <w:rsid w:val="00D11A29"/>
    <w:rsid w:val="00D1328A"/>
    <w:rsid w:val="00D1542F"/>
    <w:rsid w:val="00D15C72"/>
    <w:rsid w:val="00D15E44"/>
    <w:rsid w:val="00D17060"/>
    <w:rsid w:val="00D218F1"/>
    <w:rsid w:val="00D2218E"/>
    <w:rsid w:val="00D23F0C"/>
    <w:rsid w:val="00D23F14"/>
    <w:rsid w:val="00D24B31"/>
    <w:rsid w:val="00D301E1"/>
    <w:rsid w:val="00D3026A"/>
    <w:rsid w:val="00D3262B"/>
    <w:rsid w:val="00D328F0"/>
    <w:rsid w:val="00D32CF5"/>
    <w:rsid w:val="00D3501F"/>
    <w:rsid w:val="00D3531B"/>
    <w:rsid w:val="00D357D2"/>
    <w:rsid w:val="00D357EF"/>
    <w:rsid w:val="00D35898"/>
    <w:rsid w:val="00D3791D"/>
    <w:rsid w:val="00D408AB"/>
    <w:rsid w:val="00D41AD4"/>
    <w:rsid w:val="00D42690"/>
    <w:rsid w:val="00D43A40"/>
    <w:rsid w:val="00D44A8C"/>
    <w:rsid w:val="00D4629C"/>
    <w:rsid w:val="00D465C4"/>
    <w:rsid w:val="00D47F4C"/>
    <w:rsid w:val="00D5068E"/>
    <w:rsid w:val="00D51E42"/>
    <w:rsid w:val="00D523E5"/>
    <w:rsid w:val="00D5406C"/>
    <w:rsid w:val="00D55AFE"/>
    <w:rsid w:val="00D57560"/>
    <w:rsid w:val="00D604B9"/>
    <w:rsid w:val="00D616FA"/>
    <w:rsid w:val="00D61AF6"/>
    <w:rsid w:val="00D622A9"/>
    <w:rsid w:val="00D63EA3"/>
    <w:rsid w:val="00D64D4A"/>
    <w:rsid w:val="00D65DD9"/>
    <w:rsid w:val="00D65EBA"/>
    <w:rsid w:val="00D66990"/>
    <w:rsid w:val="00D67761"/>
    <w:rsid w:val="00D706F6"/>
    <w:rsid w:val="00D7320A"/>
    <w:rsid w:val="00D73C0F"/>
    <w:rsid w:val="00D74517"/>
    <w:rsid w:val="00D74F89"/>
    <w:rsid w:val="00D753C7"/>
    <w:rsid w:val="00D761ED"/>
    <w:rsid w:val="00D768B2"/>
    <w:rsid w:val="00D777DD"/>
    <w:rsid w:val="00D77A44"/>
    <w:rsid w:val="00D80C27"/>
    <w:rsid w:val="00D811CF"/>
    <w:rsid w:val="00D812AF"/>
    <w:rsid w:val="00D8243D"/>
    <w:rsid w:val="00D82571"/>
    <w:rsid w:val="00D82DC9"/>
    <w:rsid w:val="00D83B4E"/>
    <w:rsid w:val="00D83CCF"/>
    <w:rsid w:val="00D848B1"/>
    <w:rsid w:val="00D85B0B"/>
    <w:rsid w:val="00D900F1"/>
    <w:rsid w:val="00D90F56"/>
    <w:rsid w:val="00D91A73"/>
    <w:rsid w:val="00D9297D"/>
    <w:rsid w:val="00D95106"/>
    <w:rsid w:val="00D9644F"/>
    <w:rsid w:val="00D964AA"/>
    <w:rsid w:val="00D97AB3"/>
    <w:rsid w:val="00DA0831"/>
    <w:rsid w:val="00DA0A04"/>
    <w:rsid w:val="00DA3D2A"/>
    <w:rsid w:val="00DA4CC7"/>
    <w:rsid w:val="00DA5093"/>
    <w:rsid w:val="00DB0398"/>
    <w:rsid w:val="00DB1789"/>
    <w:rsid w:val="00DB18C4"/>
    <w:rsid w:val="00DB1C06"/>
    <w:rsid w:val="00DB1D2D"/>
    <w:rsid w:val="00DB231A"/>
    <w:rsid w:val="00DC0C44"/>
    <w:rsid w:val="00DC0C8E"/>
    <w:rsid w:val="00DC2166"/>
    <w:rsid w:val="00DC4125"/>
    <w:rsid w:val="00DC6B43"/>
    <w:rsid w:val="00DC724B"/>
    <w:rsid w:val="00DD0176"/>
    <w:rsid w:val="00DD03DE"/>
    <w:rsid w:val="00DD0D22"/>
    <w:rsid w:val="00DD1BFD"/>
    <w:rsid w:val="00DD1E8D"/>
    <w:rsid w:val="00DD4CDF"/>
    <w:rsid w:val="00DD7677"/>
    <w:rsid w:val="00DE0460"/>
    <w:rsid w:val="00DE047C"/>
    <w:rsid w:val="00DE059F"/>
    <w:rsid w:val="00DE1241"/>
    <w:rsid w:val="00DE197A"/>
    <w:rsid w:val="00DE1DFE"/>
    <w:rsid w:val="00DE312F"/>
    <w:rsid w:val="00DE52BD"/>
    <w:rsid w:val="00DE6C46"/>
    <w:rsid w:val="00DE6F79"/>
    <w:rsid w:val="00DF0D35"/>
    <w:rsid w:val="00DF11CB"/>
    <w:rsid w:val="00DF160B"/>
    <w:rsid w:val="00DF2561"/>
    <w:rsid w:val="00DF26EA"/>
    <w:rsid w:val="00DF29CF"/>
    <w:rsid w:val="00DF534A"/>
    <w:rsid w:val="00DF6426"/>
    <w:rsid w:val="00DF69FE"/>
    <w:rsid w:val="00DF7706"/>
    <w:rsid w:val="00DF7E91"/>
    <w:rsid w:val="00E00C99"/>
    <w:rsid w:val="00E01C0F"/>
    <w:rsid w:val="00E02E8E"/>
    <w:rsid w:val="00E04A9C"/>
    <w:rsid w:val="00E051DD"/>
    <w:rsid w:val="00E0688F"/>
    <w:rsid w:val="00E06BD6"/>
    <w:rsid w:val="00E06C2A"/>
    <w:rsid w:val="00E105D1"/>
    <w:rsid w:val="00E117F9"/>
    <w:rsid w:val="00E12F50"/>
    <w:rsid w:val="00E14D7A"/>
    <w:rsid w:val="00E153AB"/>
    <w:rsid w:val="00E15754"/>
    <w:rsid w:val="00E16F62"/>
    <w:rsid w:val="00E213E3"/>
    <w:rsid w:val="00E2238F"/>
    <w:rsid w:val="00E229D0"/>
    <w:rsid w:val="00E22A64"/>
    <w:rsid w:val="00E23F10"/>
    <w:rsid w:val="00E254C0"/>
    <w:rsid w:val="00E26220"/>
    <w:rsid w:val="00E27CC6"/>
    <w:rsid w:val="00E30937"/>
    <w:rsid w:val="00E345BD"/>
    <w:rsid w:val="00E345D4"/>
    <w:rsid w:val="00E34F79"/>
    <w:rsid w:val="00E36A99"/>
    <w:rsid w:val="00E36D0D"/>
    <w:rsid w:val="00E37235"/>
    <w:rsid w:val="00E403C8"/>
    <w:rsid w:val="00E4098E"/>
    <w:rsid w:val="00E4249B"/>
    <w:rsid w:val="00E42E48"/>
    <w:rsid w:val="00E43CF6"/>
    <w:rsid w:val="00E45CF2"/>
    <w:rsid w:val="00E4726C"/>
    <w:rsid w:val="00E5056E"/>
    <w:rsid w:val="00E50596"/>
    <w:rsid w:val="00E50716"/>
    <w:rsid w:val="00E5151F"/>
    <w:rsid w:val="00E5218A"/>
    <w:rsid w:val="00E52864"/>
    <w:rsid w:val="00E5309A"/>
    <w:rsid w:val="00E556E6"/>
    <w:rsid w:val="00E55BFF"/>
    <w:rsid w:val="00E5606E"/>
    <w:rsid w:val="00E57D5B"/>
    <w:rsid w:val="00E625E0"/>
    <w:rsid w:val="00E62F50"/>
    <w:rsid w:val="00E67A7F"/>
    <w:rsid w:val="00E7114F"/>
    <w:rsid w:val="00E71444"/>
    <w:rsid w:val="00E730E9"/>
    <w:rsid w:val="00E73D83"/>
    <w:rsid w:val="00E74DCC"/>
    <w:rsid w:val="00E763F8"/>
    <w:rsid w:val="00E81F42"/>
    <w:rsid w:val="00E8248A"/>
    <w:rsid w:val="00E84491"/>
    <w:rsid w:val="00E8481D"/>
    <w:rsid w:val="00E875E9"/>
    <w:rsid w:val="00E908D5"/>
    <w:rsid w:val="00E90E06"/>
    <w:rsid w:val="00E914EB"/>
    <w:rsid w:val="00E93342"/>
    <w:rsid w:val="00EA1597"/>
    <w:rsid w:val="00EA16AB"/>
    <w:rsid w:val="00EA2913"/>
    <w:rsid w:val="00EA3218"/>
    <w:rsid w:val="00EA58E2"/>
    <w:rsid w:val="00EA6459"/>
    <w:rsid w:val="00EA6979"/>
    <w:rsid w:val="00EA6EDE"/>
    <w:rsid w:val="00EA6F82"/>
    <w:rsid w:val="00EA78C7"/>
    <w:rsid w:val="00EB0072"/>
    <w:rsid w:val="00EB05C8"/>
    <w:rsid w:val="00EB05FD"/>
    <w:rsid w:val="00EB0A8D"/>
    <w:rsid w:val="00EB0AA2"/>
    <w:rsid w:val="00EB0FCB"/>
    <w:rsid w:val="00EB1994"/>
    <w:rsid w:val="00EB1CEB"/>
    <w:rsid w:val="00EB2E9B"/>
    <w:rsid w:val="00EB6467"/>
    <w:rsid w:val="00EB6606"/>
    <w:rsid w:val="00EB6864"/>
    <w:rsid w:val="00EB7077"/>
    <w:rsid w:val="00EC01ED"/>
    <w:rsid w:val="00EC3E1C"/>
    <w:rsid w:val="00EC4173"/>
    <w:rsid w:val="00EC45D9"/>
    <w:rsid w:val="00EC5676"/>
    <w:rsid w:val="00EC5931"/>
    <w:rsid w:val="00EC6DB1"/>
    <w:rsid w:val="00ED0B17"/>
    <w:rsid w:val="00ED1993"/>
    <w:rsid w:val="00ED1DC6"/>
    <w:rsid w:val="00ED34D7"/>
    <w:rsid w:val="00ED4B08"/>
    <w:rsid w:val="00ED5631"/>
    <w:rsid w:val="00ED5787"/>
    <w:rsid w:val="00ED632D"/>
    <w:rsid w:val="00ED6EB0"/>
    <w:rsid w:val="00ED6FFA"/>
    <w:rsid w:val="00ED74D2"/>
    <w:rsid w:val="00ED75CF"/>
    <w:rsid w:val="00EE1B9F"/>
    <w:rsid w:val="00EE1E13"/>
    <w:rsid w:val="00EE22CB"/>
    <w:rsid w:val="00EE2B1A"/>
    <w:rsid w:val="00EE33DA"/>
    <w:rsid w:val="00EE3C20"/>
    <w:rsid w:val="00EE5EB8"/>
    <w:rsid w:val="00EE6114"/>
    <w:rsid w:val="00EE7071"/>
    <w:rsid w:val="00EF09B3"/>
    <w:rsid w:val="00EF18C5"/>
    <w:rsid w:val="00EF19C4"/>
    <w:rsid w:val="00EF1E04"/>
    <w:rsid w:val="00EF531A"/>
    <w:rsid w:val="00EF68F4"/>
    <w:rsid w:val="00F0030C"/>
    <w:rsid w:val="00F028F6"/>
    <w:rsid w:val="00F04543"/>
    <w:rsid w:val="00F0599B"/>
    <w:rsid w:val="00F07D59"/>
    <w:rsid w:val="00F10CC4"/>
    <w:rsid w:val="00F10DDF"/>
    <w:rsid w:val="00F1159D"/>
    <w:rsid w:val="00F12BE6"/>
    <w:rsid w:val="00F12ECA"/>
    <w:rsid w:val="00F14C81"/>
    <w:rsid w:val="00F172B9"/>
    <w:rsid w:val="00F20609"/>
    <w:rsid w:val="00F21920"/>
    <w:rsid w:val="00F225C7"/>
    <w:rsid w:val="00F22863"/>
    <w:rsid w:val="00F22A64"/>
    <w:rsid w:val="00F22B83"/>
    <w:rsid w:val="00F2316B"/>
    <w:rsid w:val="00F241C2"/>
    <w:rsid w:val="00F25C6E"/>
    <w:rsid w:val="00F26415"/>
    <w:rsid w:val="00F26BEE"/>
    <w:rsid w:val="00F27021"/>
    <w:rsid w:val="00F279D0"/>
    <w:rsid w:val="00F27A9F"/>
    <w:rsid w:val="00F27C51"/>
    <w:rsid w:val="00F315F7"/>
    <w:rsid w:val="00F3210E"/>
    <w:rsid w:val="00F37AFC"/>
    <w:rsid w:val="00F40DE4"/>
    <w:rsid w:val="00F4259A"/>
    <w:rsid w:val="00F44719"/>
    <w:rsid w:val="00F46D24"/>
    <w:rsid w:val="00F46D61"/>
    <w:rsid w:val="00F47D59"/>
    <w:rsid w:val="00F50081"/>
    <w:rsid w:val="00F5019C"/>
    <w:rsid w:val="00F50C84"/>
    <w:rsid w:val="00F5218F"/>
    <w:rsid w:val="00F54607"/>
    <w:rsid w:val="00F55573"/>
    <w:rsid w:val="00F56654"/>
    <w:rsid w:val="00F56A08"/>
    <w:rsid w:val="00F579C3"/>
    <w:rsid w:val="00F6066D"/>
    <w:rsid w:val="00F63903"/>
    <w:rsid w:val="00F66026"/>
    <w:rsid w:val="00F66044"/>
    <w:rsid w:val="00F67037"/>
    <w:rsid w:val="00F73CF2"/>
    <w:rsid w:val="00F756BD"/>
    <w:rsid w:val="00F7583E"/>
    <w:rsid w:val="00F76265"/>
    <w:rsid w:val="00F76CDD"/>
    <w:rsid w:val="00F77061"/>
    <w:rsid w:val="00F7759D"/>
    <w:rsid w:val="00F80A6F"/>
    <w:rsid w:val="00F815E2"/>
    <w:rsid w:val="00F82702"/>
    <w:rsid w:val="00F8279D"/>
    <w:rsid w:val="00F91937"/>
    <w:rsid w:val="00F92344"/>
    <w:rsid w:val="00F9318F"/>
    <w:rsid w:val="00F9337A"/>
    <w:rsid w:val="00F93489"/>
    <w:rsid w:val="00F942B8"/>
    <w:rsid w:val="00F95559"/>
    <w:rsid w:val="00F960E5"/>
    <w:rsid w:val="00F96E4E"/>
    <w:rsid w:val="00F977D4"/>
    <w:rsid w:val="00FA06C6"/>
    <w:rsid w:val="00FA1B5F"/>
    <w:rsid w:val="00FA1BF2"/>
    <w:rsid w:val="00FA692B"/>
    <w:rsid w:val="00FA6E7A"/>
    <w:rsid w:val="00FA7229"/>
    <w:rsid w:val="00FA7931"/>
    <w:rsid w:val="00FA7DB9"/>
    <w:rsid w:val="00FB1182"/>
    <w:rsid w:val="00FB133C"/>
    <w:rsid w:val="00FB1CF3"/>
    <w:rsid w:val="00FB3B9A"/>
    <w:rsid w:val="00FB4039"/>
    <w:rsid w:val="00FB5111"/>
    <w:rsid w:val="00FB6A37"/>
    <w:rsid w:val="00FB7DF5"/>
    <w:rsid w:val="00FB7E0C"/>
    <w:rsid w:val="00FC21A8"/>
    <w:rsid w:val="00FC62B9"/>
    <w:rsid w:val="00FC6F74"/>
    <w:rsid w:val="00FD2D24"/>
    <w:rsid w:val="00FD3894"/>
    <w:rsid w:val="00FD399D"/>
    <w:rsid w:val="00FD3AC1"/>
    <w:rsid w:val="00FD411A"/>
    <w:rsid w:val="00FD446D"/>
    <w:rsid w:val="00FD49F7"/>
    <w:rsid w:val="00FD5305"/>
    <w:rsid w:val="00FD5A95"/>
    <w:rsid w:val="00FE09C2"/>
    <w:rsid w:val="00FE3965"/>
    <w:rsid w:val="00FE4E5F"/>
    <w:rsid w:val="00FE5971"/>
    <w:rsid w:val="00FE5EDC"/>
    <w:rsid w:val="00FE5F18"/>
    <w:rsid w:val="00FE71BB"/>
    <w:rsid w:val="00FE7320"/>
    <w:rsid w:val="00FF07B2"/>
    <w:rsid w:val="00FF10B1"/>
    <w:rsid w:val="00FF2A19"/>
    <w:rsid w:val="00FF2E4E"/>
    <w:rsid w:val="00FF2FDC"/>
    <w:rsid w:val="00FF31CD"/>
    <w:rsid w:val="00FF3B53"/>
    <w:rsid w:val="00FF3C1A"/>
    <w:rsid w:val="00FF4A5D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>
      <o:colormru v:ext="edit" colors="#b2b2b2,#a4a4a4,#eaeaea"/>
    </o:shapedefaults>
    <o:shapelayout v:ext="edit">
      <o:idmap v:ext="edit" data="1"/>
    </o:shapelayout>
  </w:shapeDefaults>
  <w:decimalSymbol w:val="."/>
  <w:listSeparator w:val=","/>
  <w14:docId w14:val="176C1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6552B"/>
    <w:pPr>
      <w:widowControl w:val="0"/>
      <w:snapToGrid w:val="0"/>
      <w:spacing w:line="264" w:lineRule="auto"/>
      <w:ind w:firstLine="510"/>
      <w:jc w:val="both"/>
    </w:pPr>
    <w:rPr>
      <w:rFonts w:eastAsia="方正书宋简体"/>
      <w:snapToGrid w:val="0"/>
      <w:spacing w:val="2"/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6552B"/>
    <w:pPr>
      <w:keepNext/>
      <w:keepLines/>
      <w:spacing w:line="240" w:lineRule="auto"/>
      <w:ind w:firstLine="0"/>
      <w:jc w:val="left"/>
      <w:outlineLvl w:val="0"/>
    </w:pPr>
    <w:rPr>
      <w:rFonts w:eastAsia="方正大标宋简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011807"/>
    <w:pPr>
      <w:keepNext/>
      <w:keepLines/>
      <w:spacing w:before="160" w:after="100" w:line="0" w:lineRule="atLeast"/>
      <w:ind w:firstLine="0"/>
      <w:jc w:val="left"/>
      <w:outlineLvl w:val="1"/>
    </w:pPr>
    <w:rPr>
      <w:rFonts w:eastAsia="方正楷体简体"/>
      <w:bCs/>
      <w:szCs w:val="32"/>
    </w:rPr>
  </w:style>
  <w:style w:type="paragraph" w:styleId="3">
    <w:name w:val="heading 3"/>
    <w:basedOn w:val="a0"/>
    <w:next w:val="a0"/>
    <w:link w:val="30"/>
    <w:uiPriority w:val="9"/>
    <w:qFormat/>
    <w:rsid w:val="00011807"/>
    <w:pPr>
      <w:keepNext/>
      <w:keepLines/>
      <w:spacing w:before="120" w:after="120"/>
      <w:ind w:right="680"/>
      <w:jc w:val="left"/>
      <w:outlineLvl w:val="2"/>
    </w:pPr>
    <w:rPr>
      <w:rFonts w:eastAsia="仿宋_GB2312"/>
      <w:bCs/>
      <w:sz w:val="18"/>
      <w:szCs w:val="32"/>
    </w:rPr>
  </w:style>
  <w:style w:type="paragraph" w:styleId="4">
    <w:name w:val="heading 4"/>
    <w:basedOn w:val="a0"/>
    <w:next w:val="a0"/>
    <w:qFormat/>
    <w:rsid w:val="00011807"/>
    <w:pPr>
      <w:keepNext/>
      <w:spacing w:before="440" w:after="440" w:line="0" w:lineRule="atLeast"/>
      <w:ind w:right="680" w:firstLine="0"/>
      <w:outlineLvl w:val="3"/>
    </w:pPr>
    <w:rPr>
      <w:b/>
      <w:bCs/>
      <w:snapToGrid/>
      <w:sz w:val="28"/>
      <w:szCs w:val="20"/>
    </w:rPr>
  </w:style>
  <w:style w:type="paragraph" w:styleId="5">
    <w:name w:val="heading 5"/>
    <w:basedOn w:val="a0"/>
    <w:next w:val="a0"/>
    <w:qFormat/>
    <w:rsid w:val="00011807"/>
    <w:pPr>
      <w:keepNext/>
      <w:spacing w:before="120" w:after="80"/>
      <w:ind w:right="680"/>
      <w:outlineLvl w:val="4"/>
    </w:pPr>
    <w:rPr>
      <w:rFonts w:eastAsia="宋体"/>
      <w:bCs/>
      <w:color w:val="000000"/>
      <w:szCs w:val="21"/>
    </w:rPr>
  </w:style>
  <w:style w:type="paragraph" w:styleId="6">
    <w:name w:val="heading 6"/>
    <w:basedOn w:val="a0"/>
    <w:next w:val="a0"/>
    <w:qFormat/>
    <w:rsid w:val="00011807"/>
    <w:pPr>
      <w:keepNext/>
      <w:spacing w:before="120" w:after="360"/>
      <w:ind w:firstLine="0"/>
      <w:outlineLvl w:val="5"/>
    </w:pPr>
    <w:rPr>
      <w:bCs/>
      <w:sz w:val="20"/>
    </w:rPr>
  </w:style>
  <w:style w:type="paragraph" w:styleId="7">
    <w:name w:val="heading 7"/>
    <w:basedOn w:val="a0"/>
    <w:next w:val="a0"/>
    <w:qFormat/>
    <w:rsid w:val="00011807"/>
    <w:pPr>
      <w:keepNext/>
      <w:spacing w:before="240"/>
      <w:ind w:firstLine="0"/>
      <w:jc w:val="left"/>
      <w:outlineLvl w:val="6"/>
    </w:pPr>
    <w:rPr>
      <w:rFonts w:eastAsia="方正小标宋简体"/>
      <w:bCs/>
    </w:rPr>
  </w:style>
  <w:style w:type="paragraph" w:styleId="8">
    <w:name w:val="heading 8"/>
    <w:basedOn w:val="a0"/>
    <w:next w:val="a0"/>
    <w:qFormat/>
    <w:rsid w:val="00011807"/>
    <w:pPr>
      <w:keepNext/>
      <w:ind w:firstLine="0"/>
      <w:outlineLvl w:val="7"/>
    </w:pPr>
    <w:rPr>
      <w:rFonts w:eastAsia="方正小标宋简体"/>
      <w:bCs/>
    </w:rPr>
  </w:style>
  <w:style w:type="paragraph" w:styleId="9">
    <w:name w:val="heading 9"/>
    <w:basedOn w:val="a0"/>
    <w:next w:val="a0"/>
    <w:qFormat/>
    <w:rsid w:val="00011807"/>
    <w:pPr>
      <w:keepNext/>
      <w:spacing w:before="200" w:after="120"/>
      <w:outlineLvl w:val="8"/>
    </w:pPr>
    <w:rPr>
      <w:rFonts w:eastAsia="方正小标宋简体"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01180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0"/>
    <w:rsid w:val="0001180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page number"/>
    <w:basedOn w:val="a1"/>
    <w:rsid w:val="00011807"/>
  </w:style>
  <w:style w:type="paragraph" w:styleId="a7">
    <w:name w:val="footnote text"/>
    <w:basedOn w:val="a0"/>
    <w:semiHidden/>
    <w:rsid w:val="00011807"/>
    <w:pPr>
      <w:jc w:val="left"/>
    </w:pPr>
    <w:rPr>
      <w:sz w:val="18"/>
      <w:szCs w:val="18"/>
    </w:rPr>
  </w:style>
  <w:style w:type="paragraph" w:customStyle="1" w:styleId="11">
    <w:name w:val="样式1"/>
    <w:basedOn w:val="a0"/>
    <w:rsid w:val="00011807"/>
    <w:pPr>
      <w:spacing w:after="160" w:line="288" w:lineRule="auto"/>
      <w:ind w:firstLine="0"/>
      <w:jc w:val="left"/>
    </w:pPr>
    <w:rPr>
      <w:rFonts w:eastAsia="方正楷体简体"/>
      <w:sz w:val="21"/>
    </w:rPr>
  </w:style>
  <w:style w:type="paragraph" w:customStyle="1" w:styleId="21">
    <w:name w:val="样式2"/>
    <w:basedOn w:val="a0"/>
    <w:rsid w:val="00011807"/>
    <w:pPr>
      <w:spacing w:line="300" w:lineRule="auto"/>
      <w:ind w:firstLine="0"/>
    </w:pPr>
    <w:rPr>
      <w:rFonts w:eastAsia="方正楷体简体"/>
      <w:sz w:val="21"/>
    </w:rPr>
  </w:style>
  <w:style w:type="character" w:styleId="a8">
    <w:name w:val="Hyperlink"/>
    <w:uiPriority w:val="99"/>
    <w:rsid w:val="00011807"/>
    <w:rPr>
      <w:color w:val="0000FF"/>
      <w:u w:val="single"/>
    </w:rPr>
  </w:style>
  <w:style w:type="paragraph" w:styleId="a9">
    <w:name w:val="Balloon Text"/>
    <w:basedOn w:val="a0"/>
    <w:semiHidden/>
    <w:rsid w:val="00011807"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customStyle="1" w:styleId="31">
    <w:name w:val="样式3"/>
    <w:basedOn w:val="a0"/>
    <w:rsid w:val="00011807"/>
    <w:pPr>
      <w:spacing w:line="280" w:lineRule="exact"/>
      <w:ind w:left="227" w:hanging="227"/>
    </w:pPr>
    <w:rPr>
      <w:spacing w:val="0"/>
      <w:sz w:val="21"/>
      <w:szCs w:val="18"/>
    </w:rPr>
  </w:style>
  <w:style w:type="paragraph" w:customStyle="1" w:styleId="40">
    <w:name w:val="样式4"/>
    <w:basedOn w:val="a0"/>
    <w:rsid w:val="00011807"/>
    <w:pPr>
      <w:spacing w:before="200" w:after="80" w:line="336" w:lineRule="auto"/>
      <w:ind w:firstLine="0"/>
    </w:pPr>
    <w:rPr>
      <w:spacing w:val="0"/>
      <w:sz w:val="21"/>
      <w:szCs w:val="18"/>
    </w:rPr>
  </w:style>
  <w:style w:type="character" w:customStyle="1" w:styleId="javascript">
    <w:name w:val="javascript"/>
    <w:basedOn w:val="a1"/>
    <w:rsid w:val="00011807"/>
  </w:style>
  <w:style w:type="character" w:styleId="aa">
    <w:name w:val="footnote reference"/>
    <w:semiHidden/>
    <w:rsid w:val="00011807"/>
    <w:rPr>
      <w:vertAlign w:val="superscript"/>
    </w:rPr>
  </w:style>
  <w:style w:type="paragraph" w:styleId="ab">
    <w:name w:val="table of figures"/>
    <w:basedOn w:val="a0"/>
    <w:next w:val="a0"/>
    <w:semiHidden/>
    <w:rsid w:val="00011807"/>
  </w:style>
  <w:style w:type="paragraph" w:styleId="22">
    <w:name w:val="Body Text 2"/>
    <w:basedOn w:val="a0"/>
    <w:rsid w:val="00011807"/>
    <w:pPr>
      <w:spacing w:after="60"/>
    </w:pPr>
    <w:rPr>
      <w:rFonts w:eastAsia="黑体"/>
      <w:b/>
      <w:bCs/>
      <w:sz w:val="16"/>
    </w:rPr>
  </w:style>
  <w:style w:type="character" w:styleId="ac">
    <w:name w:val="annotation reference"/>
    <w:semiHidden/>
    <w:rsid w:val="00011807"/>
    <w:rPr>
      <w:sz w:val="21"/>
      <w:szCs w:val="21"/>
    </w:rPr>
  </w:style>
  <w:style w:type="paragraph" w:customStyle="1" w:styleId="100">
    <w:name w:val="标题10"/>
    <w:basedOn w:val="a0"/>
    <w:rsid w:val="00011807"/>
    <w:pPr>
      <w:spacing w:before="80" w:after="80"/>
    </w:pPr>
    <w:rPr>
      <w:rFonts w:eastAsia="楷体_GB2312"/>
      <w:color w:val="000000"/>
      <w:spacing w:val="10"/>
      <w:szCs w:val="21"/>
    </w:rPr>
  </w:style>
  <w:style w:type="paragraph" w:styleId="ad">
    <w:name w:val="Body Text"/>
    <w:basedOn w:val="a0"/>
    <w:rsid w:val="00011807"/>
    <w:rPr>
      <w:b/>
      <w:bCs/>
      <w:sz w:val="17"/>
    </w:rPr>
  </w:style>
  <w:style w:type="paragraph" w:customStyle="1" w:styleId="a">
    <w:name w:val="参考文献"/>
    <w:basedOn w:val="a0"/>
    <w:rsid w:val="00011807"/>
    <w:pPr>
      <w:numPr>
        <w:numId w:val="1"/>
      </w:numPr>
      <w:spacing w:line="295" w:lineRule="auto"/>
    </w:pPr>
    <w:rPr>
      <w:color w:val="000000"/>
      <w:sz w:val="18"/>
      <w:szCs w:val="18"/>
    </w:rPr>
  </w:style>
  <w:style w:type="character" w:customStyle="1" w:styleId="datatitle1">
    <w:name w:val="datatitle1"/>
    <w:rsid w:val="00011807"/>
    <w:rPr>
      <w:b/>
      <w:bCs/>
      <w:color w:val="10619F"/>
      <w:sz w:val="18"/>
      <w:szCs w:val="18"/>
    </w:rPr>
  </w:style>
  <w:style w:type="paragraph" w:styleId="ae">
    <w:name w:val="annotation text"/>
    <w:basedOn w:val="a0"/>
    <w:semiHidden/>
    <w:rsid w:val="00011807"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f">
    <w:name w:val="annotation subject"/>
    <w:basedOn w:val="ae"/>
    <w:next w:val="ae"/>
    <w:semiHidden/>
    <w:rsid w:val="00011807"/>
    <w:rPr>
      <w:b/>
      <w:bCs/>
    </w:rPr>
  </w:style>
  <w:style w:type="paragraph" w:styleId="32">
    <w:name w:val="Body Text 3"/>
    <w:basedOn w:val="a0"/>
    <w:rsid w:val="00011807"/>
    <w:rPr>
      <w:sz w:val="16"/>
      <w:szCs w:val="18"/>
    </w:rPr>
  </w:style>
  <w:style w:type="paragraph" w:customStyle="1" w:styleId="Default">
    <w:name w:val="Default"/>
    <w:rsid w:val="0001180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br1">
    <w:name w:val="wbr1"/>
    <w:rsid w:val="00011807"/>
    <w:rPr>
      <w:rFonts w:ascii="Lucida Sans Unicode" w:hAnsi="Lucida Sans Unicode" w:cs="Lucida Sans Unicode" w:hint="default"/>
      <w:color w:val="FFFFFF"/>
      <w:spacing w:val="0"/>
      <w:sz w:val="2"/>
      <w:szCs w:val="2"/>
    </w:rPr>
  </w:style>
  <w:style w:type="character" w:customStyle="1" w:styleId="journaltitle3">
    <w:name w:val="journal_title3"/>
    <w:rsid w:val="00011807"/>
    <w:rPr>
      <w:i/>
      <w:iCs/>
    </w:rPr>
  </w:style>
  <w:style w:type="character" w:styleId="af0">
    <w:name w:val="Emphasis"/>
    <w:uiPriority w:val="20"/>
    <w:qFormat/>
    <w:rsid w:val="00011807"/>
    <w:rPr>
      <w:i/>
      <w:iCs/>
    </w:rPr>
  </w:style>
  <w:style w:type="character" w:styleId="af1">
    <w:name w:val="FollowedHyperlink"/>
    <w:uiPriority w:val="99"/>
    <w:rsid w:val="00011807"/>
    <w:rPr>
      <w:color w:val="800080"/>
      <w:u w:val="single"/>
    </w:rPr>
  </w:style>
  <w:style w:type="character" w:styleId="af2">
    <w:name w:val="Strong"/>
    <w:uiPriority w:val="22"/>
    <w:qFormat/>
    <w:rsid w:val="00011807"/>
    <w:rPr>
      <w:b/>
      <w:bCs/>
    </w:rPr>
  </w:style>
  <w:style w:type="paragraph" w:styleId="af3">
    <w:name w:val="Body Text Indent"/>
    <w:basedOn w:val="a0"/>
    <w:rsid w:val="00011807"/>
    <w:pPr>
      <w:ind w:firstLine="420"/>
    </w:pPr>
    <w:rPr>
      <w:szCs w:val="21"/>
    </w:rPr>
  </w:style>
  <w:style w:type="paragraph" w:customStyle="1" w:styleId="af4">
    <w:name w:val="毕业论文正文"/>
    <w:basedOn w:val="a0"/>
    <w:rsid w:val="00011807"/>
    <w:pPr>
      <w:snapToGrid/>
      <w:spacing w:line="360" w:lineRule="exact"/>
      <w:ind w:firstLineChars="200" w:firstLine="200"/>
    </w:pPr>
    <w:rPr>
      <w:rFonts w:eastAsia="宋体"/>
      <w:snapToGrid/>
      <w:spacing w:val="0"/>
      <w:sz w:val="21"/>
      <w:szCs w:val="21"/>
    </w:rPr>
  </w:style>
  <w:style w:type="paragraph" w:customStyle="1" w:styleId="af5">
    <w:name w:val="毕业论文图名表头"/>
    <w:basedOn w:val="a0"/>
    <w:rsid w:val="00011807"/>
    <w:pPr>
      <w:snapToGrid/>
      <w:spacing w:beforeLines="50" w:afterLines="50" w:line="240" w:lineRule="exact"/>
      <w:jc w:val="center"/>
    </w:pPr>
    <w:rPr>
      <w:rFonts w:eastAsia="宋体"/>
      <w:b/>
      <w:snapToGrid/>
      <w:spacing w:val="0"/>
      <w:sz w:val="18"/>
      <w:szCs w:val="18"/>
    </w:rPr>
  </w:style>
  <w:style w:type="paragraph" w:customStyle="1" w:styleId="23">
    <w:name w:val="标题2"/>
    <w:basedOn w:val="2"/>
    <w:rsid w:val="00011807"/>
    <w:pPr>
      <w:keepLines w:val="0"/>
      <w:snapToGrid/>
      <w:spacing w:beforeLines="100" w:afterLines="100" w:line="240" w:lineRule="auto"/>
      <w:jc w:val="both"/>
    </w:pPr>
    <w:rPr>
      <w:rFonts w:eastAsia="黑体"/>
      <w:bCs w:val="0"/>
      <w:snapToGrid/>
      <w:spacing w:val="0"/>
      <w:sz w:val="28"/>
      <w:szCs w:val="24"/>
    </w:rPr>
  </w:style>
  <w:style w:type="character" w:customStyle="1" w:styleId="Char">
    <w:name w:val="毕业论文正文 Char"/>
    <w:rsid w:val="00011807"/>
    <w:rPr>
      <w:rFonts w:eastAsia="宋体"/>
      <w:kern w:val="2"/>
      <w:sz w:val="21"/>
      <w:szCs w:val="21"/>
      <w:lang w:val="en-US" w:eastAsia="zh-CN" w:bidi="ar-SA"/>
    </w:rPr>
  </w:style>
  <w:style w:type="paragraph" w:styleId="af6">
    <w:name w:val="endnote text"/>
    <w:basedOn w:val="a0"/>
    <w:semiHidden/>
    <w:rsid w:val="00011807"/>
    <w:pPr>
      <w:widowControl/>
      <w:snapToGrid/>
      <w:spacing w:line="240" w:lineRule="auto"/>
      <w:jc w:val="left"/>
    </w:pPr>
    <w:rPr>
      <w:rFonts w:ascii="Arial" w:eastAsia="宋体" w:hAnsi="Arial"/>
      <w:snapToGrid/>
      <w:spacing w:val="0"/>
      <w:kern w:val="0"/>
      <w:szCs w:val="20"/>
      <w:lang w:val="de-DE" w:eastAsia="de-DE"/>
    </w:rPr>
  </w:style>
  <w:style w:type="paragraph" w:styleId="af7">
    <w:name w:val="Normal (Web)"/>
    <w:basedOn w:val="a0"/>
    <w:uiPriority w:val="99"/>
    <w:rsid w:val="00011807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hint="eastAsia"/>
      <w:snapToGrid/>
      <w:spacing w:val="0"/>
      <w:kern w:val="0"/>
    </w:rPr>
  </w:style>
  <w:style w:type="character" w:customStyle="1" w:styleId="ti">
    <w:name w:val="ti"/>
    <w:basedOn w:val="a1"/>
    <w:rsid w:val="00011807"/>
  </w:style>
  <w:style w:type="character" w:customStyle="1" w:styleId="af8">
    <w:name w:val="a"/>
    <w:basedOn w:val="a1"/>
    <w:rsid w:val="00011807"/>
  </w:style>
  <w:style w:type="character" w:customStyle="1" w:styleId="aff1">
    <w:name w:val="aff1"/>
    <w:rsid w:val="00011807"/>
    <w:rPr>
      <w:rFonts w:ascii="Verdana" w:hAnsi="Verdana" w:hint="default"/>
      <w:color w:val="000000"/>
      <w:sz w:val="15"/>
      <w:szCs w:val="15"/>
    </w:rPr>
  </w:style>
  <w:style w:type="character" w:customStyle="1" w:styleId="itemfirstlastodd">
    <w:name w:val="item first last odd"/>
    <w:basedOn w:val="a1"/>
    <w:rsid w:val="00011807"/>
  </w:style>
  <w:style w:type="character" w:customStyle="1" w:styleId="2Char">
    <w:name w:val="标题 2 Char"/>
    <w:rsid w:val="00011807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0">
    <w:name w:val="页眉 Char"/>
    <w:rsid w:val="00011807"/>
    <w:rPr>
      <w:kern w:val="2"/>
      <w:sz w:val="18"/>
      <w:szCs w:val="18"/>
    </w:rPr>
  </w:style>
  <w:style w:type="character" w:customStyle="1" w:styleId="Char1">
    <w:name w:val="页脚 Char"/>
    <w:rsid w:val="00011807"/>
    <w:rPr>
      <w:kern w:val="2"/>
      <w:sz w:val="18"/>
      <w:szCs w:val="18"/>
    </w:rPr>
  </w:style>
  <w:style w:type="character" w:customStyle="1" w:styleId="3Char">
    <w:name w:val="标题 3 Char"/>
    <w:rsid w:val="00011807"/>
    <w:rPr>
      <w:rFonts w:ascii="宋体" w:eastAsia="仿宋_GB2312" w:hAnsi="宋体"/>
      <w:b/>
      <w:bCs/>
      <w:sz w:val="21"/>
      <w:szCs w:val="27"/>
    </w:rPr>
  </w:style>
  <w:style w:type="character" w:customStyle="1" w:styleId="Char2">
    <w:name w:val="纯文本 Char"/>
    <w:rsid w:val="00011807"/>
    <w:rPr>
      <w:rFonts w:ascii="宋体" w:hAnsi="Courier New" w:cs="Courier New"/>
      <w:kern w:val="2"/>
      <w:sz w:val="21"/>
      <w:szCs w:val="21"/>
    </w:rPr>
  </w:style>
  <w:style w:type="character" w:customStyle="1" w:styleId="Char3">
    <w:name w:val="正文文本 Char"/>
    <w:rsid w:val="00011807"/>
    <w:rPr>
      <w:rFonts w:ascii="宋体" w:hAnsi="宋体"/>
      <w:kern w:val="2"/>
      <w:sz w:val="21"/>
      <w:szCs w:val="24"/>
    </w:rPr>
  </w:style>
  <w:style w:type="character" w:customStyle="1" w:styleId="HTMLChar">
    <w:name w:val="HTML 预设格式 Char"/>
    <w:rsid w:val="00011807"/>
    <w:rPr>
      <w:rFonts w:ascii="宋体" w:hAnsi="宋体"/>
      <w:color w:val="000000"/>
      <w:sz w:val="24"/>
      <w:szCs w:val="24"/>
    </w:rPr>
  </w:style>
  <w:style w:type="character" w:customStyle="1" w:styleId="Char4">
    <w:name w:val="日期 Char"/>
    <w:rsid w:val="00011807"/>
    <w:rPr>
      <w:kern w:val="2"/>
      <w:sz w:val="21"/>
      <w:szCs w:val="24"/>
    </w:rPr>
  </w:style>
  <w:style w:type="character" w:customStyle="1" w:styleId="Char5">
    <w:name w:val="批注框文本 Char"/>
    <w:rsid w:val="00011807"/>
    <w:rPr>
      <w:kern w:val="2"/>
      <w:sz w:val="18"/>
      <w:szCs w:val="18"/>
    </w:rPr>
  </w:style>
  <w:style w:type="character" w:customStyle="1" w:styleId="s1magstyle5magstyle8">
    <w:name w:val="s1 mag_style5  mag_style8"/>
    <w:basedOn w:val="a1"/>
    <w:rsid w:val="00011807"/>
  </w:style>
  <w:style w:type="character" w:customStyle="1" w:styleId="s5magstyle5">
    <w:name w:val="s5 mag_style5"/>
    <w:basedOn w:val="a1"/>
    <w:rsid w:val="00011807"/>
  </w:style>
  <w:style w:type="paragraph" w:styleId="af9">
    <w:name w:val="Normal Indent"/>
    <w:basedOn w:val="a0"/>
    <w:rsid w:val="00011807"/>
    <w:pPr>
      <w:ind w:firstLineChars="200" w:firstLine="420"/>
    </w:pPr>
    <w:rPr>
      <w:snapToGrid/>
      <w:szCs w:val="20"/>
    </w:rPr>
  </w:style>
  <w:style w:type="character" w:customStyle="1" w:styleId="doi13">
    <w:name w:val="doi13"/>
    <w:basedOn w:val="a1"/>
    <w:rsid w:val="00011807"/>
  </w:style>
  <w:style w:type="paragraph" w:styleId="afa">
    <w:name w:val="No Spacing"/>
    <w:qFormat/>
    <w:rsid w:val="000118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b">
    <w:name w:val="List Paragraph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1Char">
    <w:name w:val="标题 1 Char"/>
    <w:rsid w:val="000118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ournal8">
    <w:name w:val="journal8"/>
    <w:rsid w:val="00011807"/>
    <w:rPr>
      <w:i/>
      <w:iCs/>
    </w:rPr>
  </w:style>
  <w:style w:type="character" w:customStyle="1" w:styleId="jnumber1">
    <w:name w:val="jnumber1"/>
    <w:rsid w:val="00011807"/>
    <w:rPr>
      <w:b/>
      <w:bCs/>
    </w:rPr>
  </w:style>
  <w:style w:type="character" w:customStyle="1" w:styleId="atl">
    <w:name w:val="atl"/>
    <w:basedOn w:val="a1"/>
    <w:rsid w:val="00011807"/>
  </w:style>
  <w:style w:type="character" w:customStyle="1" w:styleId="jtl">
    <w:name w:val="jtl"/>
    <w:basedOn w:val="a1"/>
    <w:rsid w:val="00011807"/>
  </w:style>
  <w:style w:type="character" w:customStyle="1" w:styleId="vid">
    <w:name w:val="vid"/>
    <w:basedOn w:val="a1"/>
    <w:rsid w:val="00011807"/>
  </w:style>
  <w:style w:type="character" w:customStyle="1" w:styleId="cite-month-year">
    <w:name w:val="cite-month-year"/>
    <w:basedOn w:val="a1"/>
    <w:rsid w:val="00011807"/>
  </w:style>
  <w:style w:type="character" w:customStyle="1" w:styleId="atl3">
    <w:name w:val="atl3"/>
    <w:basedOn w:val="a1"/>
    <w:rsid w:val="00011807"/>
  </w:style>
  <w:style w:type="character" w:customStyle="1" w:styleId="jtl1">
    <w:name w:val="jtl1"/>
    <w:rsid w:val="00011807"/>
    <w:rPr>
      <w:i/>
      <w:iCs/>
    </w:rPr>
  </w:style>
  <w:style w:type="character" w:customStyle="1" w:styleId="vid1">
    <w:name w:val="vid1"/>
    <w:rsid w:val="00011807"/>
    <w:rPr>
      <w:b/>
      <w:bCs/>
    </w:rPr>
  </w:style>
  <w:style w:type="character" w:customStyle="1" w:styleId="articletext">
    <w:name w:val="articletext"/>
    <w:basedOn w:val="a1"/>
    <w:rsid w:val="00011807"/>
  </w:style>
  <w:style w:type="character" w:customStyle="1" w:styleId="hit">
    <w:name w:val="hit"/>
    <w:basedOn w:val="a1"/>
    <w:rsid w:val="00011807"/>
  </w:style>
  <w:style w:type="paragraph" w:customStyle="1" w:styleId="details3">
    <w:name w:val="details3"/>
    <w:basedOn w:val="a0"/>
    <w:rsid w:val="00011807"/>
    <w:pPr>
      <w:widowControl/>
      <w:snapToGrid/>
      <w:spacing w:line="300" w:lineRule="auto"/>
      <w:jc w:val="left"/>
    </w:pPr>
    <w:rPr>
      <w:rFonts w:ascii="宋体" w:eastAsia="宋体" w:hAnsi="宋体"/>
      <w:snapToGrid/>
      <w:spacing w:val="0"/>
      <w:kern w:val="0"/>
      <w:sz w:val="26"/>
      <w:szCs w:val="26"/>
    </w:rPr>
  </w:style>
  <w:style w:type="character" w:customStyle="1" w:styleId="i1">
    <w:name w:val="i1"/>
    <w:rsid w:val="00011807"/>
    <w:rPr>
      <w:i/>
      <w:iCs/>
    </w:rPr>
  </w:style>
  <w:style w:type="character" w:customStyle="1" w:styleId="journalname">
    <w:name w:val="journalname"/>
    <w:rsid w:val="00011807"/>
    <w:rPr>
      <w:i/>
      <w:iCs/>
    </w:rPr>
  </w:style>
  <w:style w:type="character" w:customStyle="1" w:styleId="journalnumber">
    <w:name w:val="journalnumber"/>
    <w:rsid w:val="00011807"/>
    <w:rPr>
      <w:b/>
      <w:bCs/>
    </w:rPr>
  </w:style>
  <w:style w:type="character" w:customStyle="1" w:styleId="atl1">
    <w:name w:val="atl1"/>
    <w:basedOn w:val="a1"/>
    <w:rsid w:val="00011807"/>
  </w:style>
  <w:style w:type="character" w:customStyle="1" w:styleId="style21">
    <w:name w:val="style21"/>
    <w:rsid w:val="00011807"/>
    <w:rPr>
      <w:rFonts w:ascii="Verdana" w:hAnsi="Verdana" w:hint="default"/>
    </w:rPr>
  </w:style>
  <w:style w:type="character" w:customStyle="1" w:styleId="journalname1">
    <w:name w:val="journalname1"/>
    <w:rsid w:val="00011807"/>
    <w:rPr>
      <w:i/>
      <w:iCs/>
    </w:rPr>
  </w:style>
  <w:style w:type="character" w:customStyle="1" w:styleId="cite-pages">
    <w:name w:val="cite-pages"/>
    <w:basedOn w:val="a1"/>
    <w:rsid w:val="00011807"/>
  </w:style>
  <w:style w:type="character" w:customStyle="1" w:styleId="Char6">
    <w:name w:val="脚注文本 Char"/>
    <w:semiHidden/>
    <w:rsid w:val="00011807"/>
    <w:rPr>
      <w:kern w:val="2"/>
      <w:sz w:val="18"/>
      <w:szCs w:val="18"/>
    </w:rPr>
  </w:style>
  <w:style w:type="character" w:customStyle="1" w:styleId="Char7">
    <w:name w:val="尾注文本 Char"/>
    <w:semiHidden/>
    <w:rsid w:val="00011807"/>
    <w:rPr>
      <w:kern w:val="2"/>
      <w:sz w:val="21"/>
      <w:szCs w:val="22"/>
    </w:rPr>
  </w:style>
  <w:style w:type="character" w:customStyle="1" w:styleId="volume">
    <w:name w:val="volume"/>
    <w:basedOn w:val="a1"/>
    <w:rsid w:val="00011807"/>
  </w:style>
  <w:style w:type="character" w:customStyle="1" w:styleId="issue">
    <w:name w:val="issue"/>
    <w:basedOn w:val="a1"/>
    <w:rsid w:val="00011807"/>
  </w:style>
  <w:style w:type="character" w:customStyle="1" w:styleId="pages">
    <w:name w:val="pages"/>
    <w:basedOn w:val="a1"/>
    <w:rsid w:val="00011807"/>
  </w:style>
  <w:style w:type="character" w:customStyle="1" w:styleId="style141">
    <w:name w:val="style141"/>
    <w:rsid w:val="00011807"/>
    <w:rPr>
      <w:color w:val="000000"/>
      <w:sz w:val="14"/>
      <w:szCs w:val="14"/>
    </w:rPr>
  </w:style>
  <w:style w:type="character" w:styleId="HTML">
    <w:name w:val="HTML Typewriter"/>
    <w:rsid w:val="00011807"/>
    <w:rPr>
      <w:rFonts w:ascii="宋体" w:eastAsia="宋体" w:hAnsi="宋体" w:cs="宋体"/>
      <w:sz w:val="24"/>
      <w:szCs w:val="24"/>
    </w:rPr>
  </w:style>
  <w:style w:type="character" w:customStyle="1" w:styleId="magstyle5">
    <w:name w:val="mag_style5"/>
    <w:basedOn w:val="a1"/>
    <w:rsid w:val="00011807"/>
  </w:style>
  <w:style w:type="paragraph" w:customStyle="1" w:styleId="Pa54">
    <w:name w:val="Pa54"/>
    <w:basedOn w:val="Default"/>
    <w:next w:val="Default"/>
    <w:rsid w:val="00011807"/>
    <w:pPr>
      <w:spacing w:after="80" w:line="201" w:lineRule="atLeast"/>
    </w:pPr>
    <w:rPr>
      <w:rFonts w:ascii="Univers LT Std 55" w:eastAsia="Univers LT Std 55"/>
      <w:color w:val="auto"/>
    </w:rPr>
  </w:style>
  <w:style w:type="character" w:customStyle="1" w:styleId="A20">
    <w:name w:val="A2"/>
    <w:rsid w:val="00011807"/>
    <w:rPr>
      <w:rFonts w:cs="Univers LT Std 55"/>
      <w:color w:val="221E1F"/>
      <w:sz w:val="16"/>
      <w:szCs w:val="16"/>
    </w:rPr>
  </w:style>
  <w:style w:type="character" w:customStyle="1" w:styleId="highlight1">
    <w:name w:val="highlight1"/>
    <w:rsid w:val="00011807"/>
    <w:rPr>
      <w:sz w:val="21"/>
      <w:szCs w:val="21"/>
    </w:rPr>
  </w:style>
  <w:style w:type="character" w:customStyle="1" w:styleId="newtitle1">
    <w:name w:val="newtitle1"/>
    <w:rsid w:val="00011807"/>
    <w:rPr>
      <w:b/>
      <w:bCs/>
      <w:color w:val="104264"/>
    </w:rPr>
  </w:style>
  <w:style w:type="paragraph" w:customStyle="1" w:styleId="Web1">
    <w:name w:val="普通(Web)1"/>
    <w:basedOn w:val="a0"/>
    <w:rsid w:val="00011807"/>
    <w:pPr>
      <w:widowControl/>
      <w:snapToGrid/>
      <w:spacing w:before="24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Cs w:val="22"/>
    </w:rPr>
  </w:style>
  <w:style w:type="character" w:customStyle="1" w:styleId="ti2">
    <w:name w:val="ti2"/>
    <w:rsid w:val="00011807"/>
    <w:rPr>
      <w:sz w:val="22"/>
      <w:szCs w:val="22"/>
    </w:rPr>
  </w:style>
  <w:style w:type="paragraph" w:customStyle="1" w:styleId="220">
    <w:name w:val="标题 22"/>
    <w:basedOn w:val="a0"/>
    <w:rsid w:val="00011807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8FF"/>
      <w:snapToGrid/>
      <w:spacing w:before="240" w:after="240" w:line="240" w:lineRule="auto"/>
      <w:jc w:val="left"/>
      <w:outlineLvl w:val="2"/>
    </w:pPr>
    <w:rPr>
      <w:rFonts w:ascii="Arial" w:eastAsia="宋体" w:hAnsi="Arial" w:cs="Arial"/>
      <w:b/>
      <w:bCs/>
      <w:snapToGrid/>
      <w:color w:val="000000"/>
      <w:spacing w:val="0"/>
      <w:kern w:val="0"/>
      <w:sz w:val="23"/>
      <w:szCs w:val="23"/>
    </w:rPr>
  </w:style>
  <w:style w:type="character" w:customStyle="1" w:styleId="linkbar">
    <w:name w:val="linkbar"/>
    <w:basedOn w:val="a1"/>
    <w:rsid w:val="00011807"/>
  </w:style>
  <w:style w:type="paragraph" w:customStyle="1" w:styleId="affiliation2">
    <w:name w:val="affiliation2"/>
    <w:basedOn w:val="a0"/>
    <w:rsid w:val="00011807"/>
    <w:pPr>
      <w:widowControl/>
      <w:snapToGrid/>
      <w:spacing w:before="240" w:after="12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 w:val="19"/>
      <w:szCs w:val="19"/>
    </w:rPr>
  </w:style>
  <w:style w:type="paragraph" w:customStyle="1" w:styleId="12">
    <w:name w:val="脚注文本1"/>
    <w:basedOn w:val="a7"/>
    <w:rsid w:val="00011807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eastAsia="宋体"/>
      <w:snapToGrid/>
      <w:spacing w:val="0"/>
      <w:sz w:val="15"/>
      <w:szCs w:val="20"/>
    </w:rPr>
  </w:style>
  <w:style w:type="paragraph" w:customStyle="1" w:styleId="afc">
    <w:name w:val="单位"/>
    <w:rsid w:val="00011807"/>
    <w:pPr>
      <w:ind w:left="70" w:hangingChars="70" w:hanging="70"/>
      <w:jc w:val="both"/>
    </w:pPr>
    <w:rPr>
      <w:sz w:val="17"/>
    </w:rPr>
  </w:style>
  <w:style w:type="paragraph" w:customStyle="1" w:styleId="DepartCorrespond">
    <w:name w:val="Depart.Correspond"/>
    <w:basedOn w:val="afc"/>
    <w:rsid w:val="00011807"/>
    <w:pPr>
      <w:ind w:left="66" w:hangingChars="66" w:hanging="66"/>
    </w:pPr>
    <w:rPr>
      <w:iCs/>
      <w:sz w:val="16"/>
    </w:rPr>
  </w:style>
  <w:style w:type="paragraph" w:customStyle="1" w:styleId="13">
    <w:name w:val="日期1"/>
    <w:basedOn w:val="DepartCorrespond"/>
    <w:next w:val="a0"/>
    <w:rsid w:val="00011807"/>
    <w:pPr>
      <w:spacing w:after="240"/>
    </w:pPr>
    <w:rPr>
      <w:sz w:val="18"/>
    </w:rPr>
  </w:style>
  <w:style w:type="paragraph" w:customStyle="1" w:styleId="afd">
    <w:name w:val="首页页眉"/>
    <w:basedOn w:val="a4"/>
    <w:rsid w:val="00011807"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spacing w:line="240" w:lineRule="auto"/>
      <w:ind w:firstLine="0"/>
      <w:jc w:val="both"/>
    </w:pPr>
    <w:rPr>
      <w:rFonts w:eastAsia="宋体"/>
      <w:snapToGrid/>
      <w:spacing w:val="0"/>
      <w:szCs w:val="20"/>
    </w:rPr>
  </w:style>
  <w:style w:type="paragraph" w:customStyle="1" w:styleId="Keywords">
    <w:name w:val="Key words"/>
    <w:basedOn w:val="a0"/>
    <w:next w:val="a0"/>
    <w:rsid w:val="00011807"/>
    <w:pPr>
      <w:tabs>
        <w:tab w:val="left" w:pos="1176"/>
      </w:tabs>
      <w:overflowPunct w:val="0"/>
      <w:adjustRightInd w:val="0"/>
      <w:snapToGrid/>
      <w:spacing w:after="290" w:line="240" w:lineRule="auto"/>
      <w:ind w:left="632" w:hangingChars="632" w:hanging="632"/>
    </w:pPr>
    <w:rPr>
      <w:rFonts w:eastAsia="楷体_GB2312"/>
      <w:spacing w:val="0"/>
      <w:sz w:val="18"/>
      <w:szCs w:val="20"/>
    </w:rPr>
  </w:style>
  <w:style w:type="paragraph" w:customStyle="1" w:styleId="afe">
    <w:name w:val="关键词"/>
    <w:basedOn w:val="a0"/>
    <w:next w:val="aff"/>
    <w:rsid w:val="00011807"/>
    <w:pPr>
      <w:tabs>
        <w:tab w:val="left" w:pos="798"/>
      </w:tabs>
      <w:overflowPunct w:val="0"/>
      <w:adjustRightInd w:val="0"/>
      <w:snapToGrid/>
      <w:spacing w:line="240" w:lineRule="auto"/>
      <w:ind w:left="429" w:hangingChars="429" w:hanging="429"/>
    </w:pPr>
    <w:rPr>
      <w:rFonts w:eastAsia="楷体_GB2312"/>
      <w:spacing w:val="0"/>
      <w:sz w:val="18"/>
      <w:szCs w:val="20"/>
    </w:rPr>
  </w:style>
  <w:style w:type="paragraph" w:customStyle="1" w:styleId="aff">
    <w:name w:val="分类号"/>
    <w:basedOn w:val="13"/>
    <w:next w:val="ad"/>
    <w:rsid w:val="00011807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0"/>
    <w:next w:val="Name"/>
    <w:rsid w:val="00011807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Cs w:val="20"/>
    </w:rPr>
  </w:style>
  <w:style w:type="paragraph" w:customStyle="1" w:styleId="Name">
    <w:name w:val="Name"/>
    <w:basedOn w:val="a0"/>
    <w:next w:val="DepartCorrespond"/>
    <w:rsid w:val="00011807"/>
    <w:pPr>
      <w:keepNext/>
      <w:overflowPunct w:val="0"/>
      <w:snapToGrid/>
      <w:spacing w:before="220" w:after="180" w:line="0" w:lineRule="atLeast"/>
      <w:ind w:firstLine="0"/>
      <w:jc w:val="left"/>
    </w:pPr>
    <w:rPr>
      <w:rFonts w:eastAsia="宋体"/>
      <w:snapToGrid/>
      <w:spacing w:val="0"/>
      <w:sz w:val="18"/>
      <w:szCs w:val="20"/>
    </w:rPr>
  </w:style>
  <w:style w:type="paragraph" w:customStyle="1" w:styleId="Reference">
    <w:name w:val="Reference"/>
    <w:basedOn w:val="a0"/>
    <w:next w:val="TextofReference"/>
    <w:rsid w:val="00011807"/>
    <w:pPr>
      <w:overflowPunct w:val="0"/>
      <w:spacing w:before="280" w:line="240" w:lineRule="auto"/>
      <w:ind w:firstLine="0"/>
      <w:jc w:val="left"/>
      <w:outlineLvl w:val="0"/>
    </w:pPr>
    <w:rPr>
      <w:rFonts w:eastAsia="黑体"/>
      <w:b/>
      <w:snapToGrid/>
      <w:spacing w:val="0"/>
      <w:sz w:val="18"/>
      <w:szCs w:val="20"/>
    </w:rPr>
  </w:style>
  <w:style w:type="paragraph" w:customStyle="1" w:styleId="TextofReference">
    <w:name w:val="Text of Reference"/>
    <w:rsid w:val="00011807"/>
    <w:pPr>
      <w:tabs>
        <w:tab w:val="num" w:pos="419"/>
      </w:tabs>
      <w:spacing w:line="260" w:lineRule="exact"/>
      <w:ind w:left="419" w:hanging="79"/>
      <w:jc w:val="both"/>
    </w:pPr>
    <w:rPr>
      <w:sz w:val="15"/>
    </w:rPr>
  </w:style>
  <w:style w:type="character" w:customStyle="1" w:styleId="style541">
    <w:name w:val="style541"/>
    <w:rsid w:val="00011807"/>
    <w:rPr>
      <w:color w:val="000000"/>
    </w:rPr>
  </w:style>
  <w:style w:type="character" w:customStyle="1" w:styleId="mediumb-text">
    <w:name w:val="mediumb-text"/>
    <w:basedOn w:val="a1"/>
    <w:rsid w:val="00011807"/>
  </w:style>
  <w:style w:type="paragraph" w:styleId="aff0">
    <w:name w:val="Subtitle"/>
    <w:basedOn w:val="a0"/>
    <w:next w:val="a0"/>
    <w:qFormat/>
    <w:rsid w:val="00011807"/>
    <w:pPr>
      <w:overflowPunct w:val="0"/>
      <w:snapToGrid/>
      <w:spacing w:before="320" w:line="240" w:lineRule="auto"/>
      <w:ind w:firstLine="0"/>
      <w:outlineLvl w:val="0"/>
    </w:pPr>
    <w:rPr>
      <w:rFonts w:eastAsia="黑体"/>
      <w:snapToGrid/>
      <w:spacing w:val="0"/>
      <w:sz w:val="36"/>
      <w:szCs w:val="20"/>
    </w:rPr>
  </w:style>
  <w:style w:type="paragraph" w:customStyle="1" w:styleId="15">
    <w:name w:val="列出段落1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CharChar1">
    <w:name w:val="Char Char1"/>
    <w:rsid w:val="00011807"/>
    <w:rPr>
      <w:rFonts w:eastAsia="黑体"/>
      <w:kern w:val="2"/>
      <w:sz w:val="36"/>
    </w:rPr>
  </w:style>
  <w:style w:type="character" w:customStyle="1" w:styleId="CharChar2">
    <w:name w:val="Char Char2"/>
    <w:rsid w:val="00011807"/>
    <w:rPr>
      <w:kern w:val="2"/>
      <w:sz w:val="18"/>
    </w:rPr>
  </w:style>
  <w:style w:type="character" w:customStyle="1" w:styleId="CharChar3">
    <w:name w:val="Char Char3"/>
    <w:rsid w:val="00011807"/>
    <w:rPr>
      <w:rFonts w:eastAsia="·s²Ó©úÅé"/>
      <w:sz w:val="18"/>
    </w:rPr>
  </w:style>
  <w:style w:type="character" w:customStyle="1" w:styleId="CharChar">
    <w:name w:val="Char Char"/>
    <w:rsid w:val="00011807"/>
    <w:rPr>
      <w:rFonts w:ascii="Calibri" w:hAnsi="Calibri"/>
      <w:kern w:val="2"/>
      <w:sz w:val="18"/>
      <w:szCs w:val="18"/>
    </w:rPr>
  </w:style>
  <w:style w:type="character" w:customStyle="1" w:styleId="shorttext1">
    <w:name w:val="short_text1"/>
    <w:rsid w:val="00011807"/>
    <w:rPr>
      <w:sz w:val="20"/>
      <w:szCs w:val="20"/>
    </w:rPr>
  </w:style>
  <w:style w:type="paragraph" w:styleId="aff2">
    <w:name w:val="Document Map"/>
    <w:basedOn w:val="a0"/>
    <w:semiHidden/>
    <w:rsid w:val="00011807"/>
    <w:pPr>
      <w:shd w:val="clear" w:color="auto" w:fill="000080"/>
      <w:snapToGrid/>
      <w:spacing w:line="240" w:lineRule="auto"/>
      <w:ind w:firstLine="0"/>
    </w:pPr>
    <w:rPr>
      <w:rFonts w:eastAsia="宋体"/>
      <w:snapToGrid/>
      <w:spacing w:val="0"/>
      <w:sz w:val="21"/>
    </w:rPr>
  </w:style>
  <w:style w:type="paragraph" w:customStyle="1" w:styleId="tu">
    <w:name w:val="tu"/>
    <w:basedOn w:val="a0"/>
    <w:rsid w:val="00011807"/>
    <w:pPr>
      <w:spacing w:before="200" w:after="120"/>
      <w:ind w:firstLine="0"/>
      <w:jc w:val="center"/>
    </w:pPr>
  </w:style>
  <w:style w:type="paragraph" w:customStyle="1" w:styleId="aff3">
    <w:name w:val="英文作者简介"/>
    <w:basedOn w:val="ab"/>
    <w:rsid w:val="00011807"/>
    <w:pPr>
      <w:spacing w:line="336" w:lineRule="auto"/>
      <w:ind w:firstLine="0"/>
    </w:pPr>
    <w:rPr>
      <w:sz w:val="18"/>
    </w:rPr>
  </w:style>
  <w:style w:type="paragraph" w:customStyle="1" w:styleId="aff4">
    <w:name w:val="中文作者简介"/>
    <w:basedOn w:val="ab"/>
    <w:rsid w:val="00011807"/>
    <w:pPr>
      <w:ind w:firstLine="0"/>
    </w:pPr>
    <w:rPr>
      <w:sz w:val="18"/>
    </w:rPr>
  </w:style>
  <w:style w:type="paragraph" w:customStyle="1" w:styleId="tus">
    <w:name w:val="tus"/>
    <w:basedOn w:val="a0"/>
    <w:rsid w:val="00011807"/>
    <w:pPr>
      <w:spacing w:after="200"/>
      <w:ind w:firstLine="0"/>
      <w:jc w:val="center"/>
    </w:pPr>
    <w:rPr>
      <w:rFonts w:eastAsia="方正小标宋简体"/>
      <w:bCs/>
      <w:sz w:val="20"/>
    </w:rPr>
  </w:style>
  <w:style w:type="paragraph" w:styleId="aff5">
    <w:name w:val="caption"/>
    <w:basedOn w:val="a0"/>
    <w:next w:val="a0"/>
    <w:qFormat/>
    <w:rsid w:val="00011807"/>
    <w:rPr>
      <w:i/>
      <w:iCs/>
    </w:rPr>
  </w:style>
  <w:style w:type="paragraph" w:customStyle="1" w:styleId="90">
    <w:name w:val="标题9"/>
    <w:basedOn w:val="a0"/>
    <w:rsid w:val="00011807"/>
    <w:pPr>
      <w:ind w:firstLine="0"/>
    </w:pPr>
    <w:rPr>
      <w:rFonts w:eastAsia="方正小标宋简体"/>
      <w:bCs/>
    </w:rPr>
  </w:style>
  <w:style w:type="paragraph" w:customStyle="1" w:styleId="33">
    <w:name w:val="标题3"/>
    <w:basedOn w:val="a0"/>
    <w:next w:val="Name"/>
    <w:rsid w:val="00E34F79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Cs w:val="20"/>
    </w:rPr>
  </w:style>
  <w:style w:type="character" w:customStyle="1" w:styleId="style31">
    <w:name w:val="style31"/>
    <w:rsid w:val="00E34F79"/>
    <w:rPr>
      <w:b/>
      <w:bCs/>
      <w:color w:val="000099"/>
    </w:rPr>
  </w:style>
  <w:style w:type="character" w:customStyle="1" w:styleId="style11">
    <w:name w:val="style11"/>
    <w:rsid w:val="003338BD"/>
    <w:rPr>
      <w:color w:val="FF0000"/>
    </w:rPr>
  </w:style>
  <w:style w:type="character" w:customStyle="1" w:styleId="10">
    <w:name w:val="标题 1 字符"/>
    <w:basedOn w:val="a1"/>
    <w:link w:val="1"/>
    <w:uiPriority w:val="9"/>
    <w:rsid w:val="0086552B"/>
    <w:rPr>
      <w:rFonts w:eastAsia="方正大标宋简体"/>
      <w:b/>
      <w:bCs/>
      <w:snapToGrid w:val="0"/>
      <w:spacing w:val="2"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D06363"/>
    <w:rPr>
      <w:rFonts w:eastAsia="方正楷体简体"/>
      <w:bCs/>
      <w:snapToGrid w:val="0"/>
      <w:spacing w:val="2"/>
      <w:kern w:val="2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D06363"/>
    <w:rPr>
      <w:rFonts w:eastAsia="仿宋_GB2312"/>
      <w:bCs/>
      <w:snapToGrid w:val="0"/>
      <w:spacing w:val="2"/>
      <w:kern w:val="2"/>
      <w:sz w:val="18"/>
      <w:szCs w:val="32"/>
    </w:rPr>
  </w:style>
  <w:style w:type="paragraph" w:customStyle="1" w:styleId="msonormal0">
    <w:name w:val="msonormal"/>
    <w:basedOn w:val="a0"/>
    <w:rsid w:val="00D06363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snapToGrid/>
      <w:spacing w:val="0"/>
      <w:kern w:val="0"/>
    </w:rPr>
  </w:style>
  <w:style w:type="character" w:customStyle="1" w:styleId="c-gray">
    <w:name w:val="c-gray"/>
    <w:basedOn w:val="a1"/>
    <w:rsid w:val="00D06363"/>
  </w:style>
  <w:style w:type="character" w:customStyle="1" w:styleId="apple-converted-space">
    <w:name w:val="apple-converted-space"/>
    <w:basedOn w:val="a1"/>
    <w:rsid w:val="00D06363"/>
  </w:style>
  <w:style w:type="character" w:customStyle="1" w:styleId="time">
    <w:name w:val="time"/>
    <w:basedOn w:val="a1"/>
    <w:rsid w:val="00D06363"/>
  </w:style>
  <w:style w:type="character" w:customStyle="1" w:styleId="read-count">
    <w:name w:val="read-count"/>
    <w:basedOn w:val="a1"/>
    <w:rsid w:val="00D06363"/>
  </w:style>
  <w:style w:type="character" w:customStyle="1" w:styleId="name0">
    <w:name w:val="name"/>
    <w:basedOn w:val="a1"/>
    <w:rsid w:val="00D06363"/>
  </w:style>
  <w:style w:type="character" w:customStyle="1" w:styleId="get-collection">
    <w:name w:val="get-collection"/>
    <w:basedOn w:val="a1"/>
    <w:rsid w:val="00D06363"/>
  </w:style>
  <w:style w:type="character" w:customStyle="1" w:styleId="label">
    <w:name w:val="label"/>
    <w:basedOn w:val="a1"/>
    <w:rsid w:val="00D06363"/>
  </w:style>
  <w:style w:type="character" w:styleId="HTML0">
    <w:name w:val="HTML Code"/>
    <w:basedOn w:val="a1"/>
    <w:uiPriority w:val="99"/>
    <w:semiHidden/>
    <w:unhideWhenUsed/>
    <w:rsid w:val="00D06363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D063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eastAsia="宋体" w:hAnsi="宋体" w:cs="宋体"/>
      <w:snapToGrid/>
      <w:spacing w:val="0"/>
      <w:kern w:val="0"/>
    </w:rPr>
  </w:style>
  <w:style w:type="character" w:customStyle="1" w:styleId="HTML2">
    <w:name w:val="HTML 预设格式 字符"/>
    <w:basedOn w:val="a1"/>
    <w:link w:val="HTML1"/>
    <w:uiPriority w:val="99"/>
    <w:semiHidden/>
    <w:rsid w:val="00D06363"/>
    <w:rPr>
      <w:rFonts w:ascii="宋体" w:hAnsi="宋体" w:cs="宋体"/>
      <w:sz w:val="24"/>
      <w:szCs w:val="24"/>
    </w:rPr>
  </w:style>
  <w:style w:type="character" w:customStyle="1" w:styleId="token">
    <w:name w:val="token"/>
    <w:basedOn w:val="a1"/>
    <w:rsid w:val="00D06363"/>
  </w:style>
  <w:style w:type="character" w:styleId="aff6">
    <w:name w:val="Unresolved Mention"/>
    <w:basedOn w:val="a1"/>
    <w:uiPriority w:val="99"/>
    <w:semiHidden/>
    <w:unhideWhenUsed/>
    <w:rsid w:val="0008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8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04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64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4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cong_jx@163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download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a\AppData\Local\Microsoft\Windows\Temporary%20Internet%20Files\Content.IE5\2C16O9KL\20200515143128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CA93A-522C-4C40-8E5F-ED203DF1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20200515143128.dotx</Template>
  <TotalTime>0</TotalTime>
  <Pages>3</Pages>
  <Words>323</Words>
  <Characters>1844</Characters>
  <Application>Microsoft Office Word</Application>
  <DocSecurity>0</DocSecurity>
  <Lines>15</Lines>
  <Paragraphs>4</Paragraphs>
  <ScaleCrop>false</ScaleCrop>
  <LinksUpToDate>false</LinksUpToDate>
  <CharactersWithSpaces>2163</CharactersWithSpaces>
  <SharedDoc>false</SharedDoc>
  <HLinks>
    <vt:vector size="18" baseType="variant">
      <vt:variant>
        <vt:i4>5898327</vt:i4>
      </vt:variant>
      <vt:variant>
        <vt:i4>6</vt:i4>
      </vt:variant>
      <vt:variant>
        <vt:i4>0</vt:i4>
      </vt:variant>
      <vt:variant>
        <vt:i4>5</vt:i4>
      </vt:variant>
      <vt:variant>
        <vt:lpwstr>http://www.ceaj.org/</vt:lpwstr>
      </vt:variant>
      <vt:variant>
        <vt:lpwstr/>
      </vt:variant>
      <vt:variant>
        <vt:i4>1376281</vt:i4>
      </vt:variant>
      <vt:variant>
        <vt:i4>3</vt:i4>
      </vt:variant>
      <vt:variant>
        <vt:i4>0</vt:i4>
      </vt:variant>
      <vt:variant>
        <vt:i4>5</vt:i4>
      </vt:variant>
      <vt:variant>
        <vt:lpwstr>http://cea.ceaj.org/CN/column/column110.shtml</vt:lpwstr>
      </vt:variant>
      <vt:variant>
        <vt:lpwstr/>
      </vt:variant>
      <vt:variant>
        <vt:i4>1310750</vt:i4>
      </vt:variant>
      <vt:variant>
        <vt:i4>0</vt:i4>
      </vt:variant>
      <vt:variant>
        <vt:i4>0</vt:i4>
      </vt:variant>
      <vt:variant>
        <vt:i4>5</vt:i4>
      </vt:variant>
      <vt:variant>
        <vt:lpwstr>http://cea.ceaj.org/CN/column/column107.shtml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2010-04-29T02:30:00Z</cp:lastPrinted>
  <dcterms:created xsi:type="dcterms:W3CDTF">2020-07-07T08:16:00Z</dcterms:created>
  <dcterms:modified xsi:type="dcterms:W3CDTF">2020-09-14T06:38:00Z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Full=11 pt_x000d_
Script=8 pt_x000d_
ScriptScript=6 pt_x000d_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